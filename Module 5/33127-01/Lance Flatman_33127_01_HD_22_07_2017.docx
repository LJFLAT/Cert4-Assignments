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2051"/>
        <w:gridCol w:w="2437"/>
        <w:gridCol w:w="370"/>
        <w:gridCol w:w="2796"/>
        <w:gridCol w:w="2796"/>
      </w:tblGrid>
      <w:tr w:rsidR="006E12DB" w:rsidRPr="006E12DB" w14:paraId="5347ACC6" w14:textId="77777777" w:rsidTr="006E12DB">
        <w:trPr>
          <w:trHeight w:val="1415"/>
        </w:trPr>
        <w:tc>
          <w:tcPr>
            <w:tcW w:w="5000" w:type="pct"/>
            <w:gridSpan w:val="5"/>
            <w:shd w:val="clear" w:color="auto" w:fill="92D050"/>
            <w:vAlign w:val="center"/>
          </w:tcPr>
          <w:p w14:paraId="303A9A8C" w14:textId="77777777" w:rsidR="006E12DB" w:rsidRPr="006E12DB" w:rsidRDefault="006E12DB" w:rsidP="006E12DB">
            <w:pPr>
              <w:spacing w:before="80" w:after="80"/>
              <w:jc w:val="center"/>
              <w:rPr>
                <w:b/>
                <w:noProof/>
                <w:sz w:val="32"/>
                <w:szCs w:val="20"/>
                <w:lang w:val="en-AU" w:eastAsia="en-AU"/>
              </w:rPr>
            </w:pPr>
            <w:r w:rsidRPr="006E12DB">
              <w:rPr>
                <w:noProof/>
                <w:sz w:val="32"/>
                <w:lang w:val="en-US" w:eastAsia="en-US"/>
              </w:rPr>
              <w:drawing>
                <wp:anchor distT="0" distB="0" distL="114300" distR="114300" simplePos="0" relativeHeight="251660288" behindDoc="0" locked="0" layoutInCell="1" allowOverlap="1" wp14:anchorId="01E6EB6F" wp14:editId="12E2AF55">
                  <wp:simplePos x="0" y="0"/>
                  <wp:positionH relativeFrom="page">
                    <wp:posOffset>9525</wp:posOffset>
                  </wp:positionH>
                  <wp:positionV relativeFrom="page">
                    <wp:posOffset>0</wp:posOffset>
                  </wp:positionV>
                  <wp:extent cx="6660000" cy="896400"/>
                  <wp:effectExtent l="0" t="0" r="0" b="0"/>
                  <wp:wrapTight wrapText="bothSides">
                    <wp:wrapPolygon edited="0">
                      <wp:start x="0" y="0"/>
                      <wp:lineTo x="0" y="21125"/>
                      <wp:lineTo x="21501" y="21125"/>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0"/>
                          <a:stretch/>
                        </pic:blipFill>
                        <pic:spPr bwMode="auto">
                          <a:xfrm>
                            <a:off x="0" y="0"/>
                            <a:ext cx="6660000" cy="89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12DB">
              <w:rPr>
                <w:b/>
                <w:noProof/>
                <w:sz w:val="32"/>
                <w:szCs w:val="20"/>
                <w:lang w:val="en-AU" w:eastAsia="en-AU"/>
              </w:rPr>
              <w:t>Assessment Feedback</w:t>
            </w:r>
          </w:p>
        </w:tc>
      </w:tr>
      <w:tr w:rsidR="008763F4" w:rsidRPr="00E41492" w14:paraId="3E348F04" w14:textId="77777777" w:rsidTr="00D650E4">
        <w:tc>
          <w:tcPr>
            <w:tcW w:w="981" w:type="pct"/>
          </w:tcPr>
          <w:p w14:paraId="7FBBFF71" w14:textId="77777777" w:rsidR="008763F4" w:rsidRPr="00B005EF" w:rsidRDefault="008763F4" w:rsidP="00A157AC">
            <w:pPr>
              <w:spacing w:before="80" w:after="80"/>
              <w:rPr>
                <w:b/>
                <w:sz w:val="20"/>
                <w:szCs w:val="20"/>
              </w:rPr>
            </w:pPr>
            <w:r w:rsidRPr="00B005EF">
              <w:rPr>
                <w:b/>
                <w:sz w:val="20"/>
                <w:szCs w:val="20"/>
              </w:rPr>
              <w:t xml:space="preserve">Student </w:t>
            </w:r>
            <w:r w:rsidR="00153A91">
              <w:rPr>
                <w:b/>
                <w:sz w:val="20"/>
                <w:szCs w:val="20"/>
              </w:rPr>
              <w:t>Name</w:t>
            </w:r>
          </w:p>
        </w:tc>
        <w:tc>
          <w:tcPr>
            <w:tcW w:w="4019" w:type="pct"/>
            <w:gridSpan w:val="4"/>
          </w:tcPr>
          <w:p w14:paraId="6A43983F" w14:textId="7563C95F" w:rsidR="008763F4" w:rsidRPr="00ED5001" w:rsidRDefault="00E94DF8" w:rsidP="00FC3070">
            <w:pPr>
              <w:spacing w:before="80" w:after="80"/>
              <w:rPr>
                <w:b/>
                <w:sz w:val="20"/>
                <w:szCs w:val="20"/>
                <w:lang w:val="en-US"/>
              </w:rPr>
            </w:pPr>
            <w:r w:rsidRPr="00E94DF8">
              <w:rPr>
                <w:b/>
                <w:sz w:val="20"/>
                <w:szCs w:val="20"/>
                <w:lang w:val="en-US"/>
              </w:rPr>
              <w:t xml:space="preserve">Lance </w:t>
            </w:r>
            <w:proofErr w:type="spellStart"/>
            <w:r w:rsidRPr="00E94DF8">
              <w:rPr>
                <w:b/>
                <w:sz w:val="20"/>
                <w:szCs w:val="20"/>
                <w:lang w:val="en-US"/>
              </w:rPr>
              <w:t>Flatman</w:t>
            </w:r>
            <w:proofErr w:type="spellEnd"/>
          </w:p>
        </w:tc>
      </w:tr>
      <w:tr w:rsidR="008763F4" w:rsidRPr="00E41492" w14:paraId="27867A7D" w14:textId="77777777" w:rsidTr="00D650E4">
        <w:tc>
          <w:tcPr>
            <w:tcW w:w="981" w:type="pct"/>
          </w:tcPr>
          <w:p w14:paraId="015F5609" w14:textId="77777777" w:rsidR="008763F4" w:rsidRPr="00B005EF" w:rsidRDefault="008763F4" w:rsidP="00A157AC">
            <w:pPr>
              <w:spacing w:before="80" w:after="80"/>
              <w:rPr>
                <w:b/>
                <w:sz w:val="20"/>
                <w:szCs w:val="20"/>
              </w:rPr>
            </w:pPr>
            <w:r w:rsidRPr="00B005EF">
              <w:rPr>
                <w:b/>
                <w:sz w:val="20"/>
                <w:szCs w:val="20"/>
              </w:rPr>
              <w:t>Assessment N</w:t>
            </w:r>
            <w:r w:rsidR="00153A91">
              <w:rPr>
                <w:b/>
                <w:sz w:val="20"/>
                <w:szCs w:val="20"/>
              </w:rPr>
              <w:t>umber</w:t>
            </w:r>
          </w:p>
        </w:tc>
        <w:tc>
          <w:tcPr>
            <w:tcW w:w="4019" w:type="pct"/>
            <w:gridSpan w:val="4"/>
          </w:tcPr>
          <w:p w14:paraId="417458FB" w14:textId="77777777" w:rsidR="008763F4" w:rsidRPr="00E41492" w:rsidRDefault="00E73415" w:rsidP="00A157AC">
            <w:pPr>
              <w:spacing w:before="80" w:after="80"/>
              <w:rPr>
                <w:b/>
                <w:sz w:val="20"/>
                <w:szCs w:val="20"/>
              </w:rPr>
            </w:pPr>
            <w:r w:rsidRPr="00E73415">
              <w:rPr>
                <w:b/>
                <w:sz w:val="20"/>
                <w:szCs w:val="20"/>
              </w:rPr>
              <w:t>33127/01</w:t>
            </w:r>
          </w:p>
        </w:tc>
      </w:tr>
      <w:tr w:rsidR="006E12DB" w:rsidRPr="00E41492" w14:paraId="53F52376" w14:textId="77777777" w:rsidTr="00D650E4">
        <w:tc>
          <w:tcPr>
            <w:tcW w:w="981" w:type="pct"/>
          </w:tcPr>
          <w:p w14:paraId="6D15E287" w14:textId="77777777" w:rsidR="006E12DB" w:rsidRDefault="006E12DB" w:rsidP="00A157AC">
            <w:pPr>
              <w:spacing w:before="80" w:after="80"/>
              <w:rPr>
                <w:b/>
                <w:sz w:val="20"/>
                <w:szCs w:val="20"/>
              </w:rPr>
            </w:pPr>
            <w:r>
              <w:rPr>
                <w:b/>
                <w:sz w:val="20"/>
                <w:szCs w:val="20"/>
              </w:rPr>
              <w:t>Unit (title and code)</w:t>
            </w:r>
          </w:p>
        </w:tc>
        <w:tc>
          <w:tcPr>
            <w:tcW w:w="4019" w:type="pct"/>
            <w:gridSpan w:val="4"/>
          </w:tcPr>
          <w:p w14:paraId="7BA03C11" w14:textId="77777777" w:rsidR="00CF69F7" w:rsidRDefault="00E73415" w:rsidP="00CF69F7">
            <w:pPr>
              <w:spacing w:before="80" w:after="80"/>
              <w:rPr>
                <w:b/>
                <w:sz w:val="20"/>
                <w:szCs w:val="20"/>
              </w:rPr>
            </w:pPr>
            <w:r w:rsidRPr="00E73415">
              <w:rPr>
                <w:b/>
                <w:sz w:val="20"/>
                <w:szCs w:val="20"/>
              </w:rPr>
              <w:t xml:space="preserve">ICTDBS403 Create basic databases </w:t>
            </w:r>
          </w:p>
          <w:p w14:paraId="4D2D4F16" w14:textId="77777777" w:rsidR="00CF69F7" w:rsidRDefault="00E73415" w:rsidP="00CF69F7">
            <w:pPr>
              <w:spacing w:before="80" w:after="80"/>
              <w:rPr>
                <w:b/>
                <w:sz w:val="20"/>
                <w:szCs w:val="20"/>
              </w:rPr>
            </w:pPr>
            <w:r w:rsidRPr="00E73415">
              <w:rPr>
                <w:b/>
                <w:sz w:val="20"/>
                <w:szCs w:val="20"/>
              </w:rPr>
              <w:t xml:space="preserve">ICTPRG402 Apply query language </w:t>
            </w:r>
          </w:p>
          <w:p w14:paraId="5E3FE305" w14:textId="77777777" w:rsidR="006E12DB" w:rsidRPr="00B4649A" w:rsidRDefault="00E73415" w:rsidP="00CF69F7">
            <w:pPr>
              <w:spacing w:before="80" w:after="80"/>
              <w:rPr>
                <w:sz w:val="20"/>
                <w:szCs w:val="20"/>
              </w:rPr>
            </w:pPr>
            <w:r w:rsidRPr="00E73415">
              <w:rPr>
                <w:b/>
                <w:sz w:val="20"/>
                <w:szCs w:val="20"/>
              </w:rPr>
              <w:t>ICTSAD501 Model data objects</w:t>
            </w:r>
          </w:p>
        </w:tc>
      </w:tr>
      <w:tr w:rsidR="003F335F" w:rsidRPr="00E41492" w14:paraId="454471C7" w14:textId="77777777" w:rsidTr="00D650E4">
        <w:tc>
          <w:tcPr>
            <w:tcW w:w="981" w:type="pct"/>
          </w:tcPr>
          <w:p w14:paraId="7E5E4E3D" w14:textId="77777777" w:rsidR="003F335F" w:rsidRPr="00B005EF" w:rsidRDefault="00D650E4" w:rsidP="00A157AC">
            <w:pPr>
              <w:spacing w:before="80" w:after="80"/>
              <w:rPr>
                <w:b/>
                <w:sz w:val="20"/>
                <w:szCs w:val="20"/>
              </w:rPr>
            </w:pPr>
            <w:r>
              <w:rPr>
                <w:b/>
                <w:sz w:val="20"/>
                <w:szCs w:val="20"/>
              </w:rPr>
              <w:t>Course</w:t>
            </w:r>
          </w:p>
        </w:tc>
        <w:tc>
          <w:tcPr>
            <w:tcW w:w="4019" w:type="pct"/>
            <w:gridSpan w:val="4"/>
          </w:tcPr>
          <w:p w14:paraId="02EC7B57" w14:textId="77777777" w:rsidR="003F335F" w:rsidRPr="00E41492" w:rsidRDefault="00313868" w:rsidP="001508ED">
            <w:pPr>
              <w:spacing w:before="80" w:after="80"/>
              <w:rPr>
                <w:b/>
                <w:sz w:val="20"/>
                <w:szCs w:val="20"/>
              </w:rPr>
            </w:pPr>
            <w:r>
              <w:rPr>
                <w:b/>
                <w:sz w:val="20"/>
                <w:szCs w:val="20"/>
              </w:rPr>
              <w:t>Certificate IV in Programming</w:t>
            </w:r>
          </w:p>
        </w:tc>
      </w:tr>
      <w:tr w:rsidR="001345B9" w:rsidRPr="00E41492" w14:paraId="345D07B8" w14:textId="77777777" w:rsidTr="006C7284">
        <w:trPr>
          <w:trHeight w:val="472"/>
        </w:trPr>
        <w:tc>
          <w:tcPr>
            <w:tcW w:w="981" w:type="pct"/>
          </w:tcPr>
          <w:p w14:paraId="6DCDA979" w14:textId="4F109E59" w:rsidR="001345B9" w:rsidRPr="00B005EF" w:rsidRDefault="00415151" w:rsidP="00A157AC">
            <w:pPr>
              <w:spacing w:before="80" w:after="80"/>
              <w:rPr>
                <w:b/>
                <w:sz w:val="20"/>
                <w:szCs w:val="20"/>
              </w:rPr>
            </w:pPr>
            <w:r>
              <w:rPr>
                <w:b/>
                <w:sz w:val="20"/>
                <w:szCs w:val="20"/>
              </w:rPr>
              <w:t>Assessor</w:t>
            </w:r>
          </w:p>
        </w:tc>
        <w:tc>
          <w:tcPr>
            <w:tcW w:w="4019" w:type="pct"/>
            <w:gridSpan w:val="4"/>
          </w:tcPr>
          <w:p w14:paraId="05EB710F" w14:textId="7A58824F" w:rsidR="001345B9" w:rsidRPr="00E41492" w:rsidRDefault="006C7284" w:rsidP="00A157AC">
            <w:pPr>
              <w:spacing w:before="80" w:after="80"/>
              <w:rPr>
                <w:b/>
                <w:sz w:val="20"/>
                <w:szCs w:val="20"/>
              </w:rPr>
            </w:pPr>
            <w:r>
              <w:rPr>
                <w:b/>
                <w:sz w:val="20"/>
                <w:szCs w:val="20"/>
              </w:rPr>
              <w:t>Kruti Patel</w:t>
            </w:r>
          </w:p>
        </w:tc>
      </w:tr>
      <w:tr w:rsidR="00D650E4" w:rsidRPr="00E41492" w14:paraId="1B516773" w14:textId="77777777" w:rsidTr="008D46FB">
        <w:tc>
          <w:tcPr>
            <w:tcW w:w="981" w:type="pct"/>
          </w:tcPr>
          <w:p w14:paraId="6FFDEB51" w14:textId="77777777" w:rsidR="00D650E4" w:rsidRPr="00B005EF" w:rsidRDefault="00D650E4" w:rsidP="00A157AC">
            <w:pPr>
              <w:spacing w:before="80" w:after="80"/>
              <w:rPr>
                <w:b/>
                <w:sz w:val="20"/>
                <w:szCs w:val="20"/>
              </w:rPr>
            </w:pPr>
            <w:r>
              <w:rPr>
                <w:b/>
                <w:sz w:val="20"/>
                <w:szCs w:val="20"/>
              </w:rPr>
              <w:t>Date</w:t>
            </w:r>
          </w:p>
        </w:tc>
        <w:tc>
          <w:tcPr>
            <w:tcW w:w="1341" w:type="pct"/>
            <w:gridSpan w:val="2"/>
          </w:tcPr>
          <w:p w14:paraId="7B397B95" w14:textId="787618F2" w:rsidR="00D650E4" w:rsidRPr="00E41492" w:rsidRDefault="008D46FB" w:rsidP="000D013E">
            <w:pPr>
              <w:spacing w:before="80" w:after="80"/>
              <w:rPr>
                <w:b/>
                <w:sz w:val="20"/>
                <w:szCs w:val="20"/>
              </w:rPr>
            </w:pPr>
            <w:r>
              <w:rPr>
                <w:b/>
                <w:sz w:val="20"/>
                <w:szCs w:val="20"/>
              </w:rPr>
              <w:t>22</w:t>
            </w:r>
            <w:r w:rsidR="00391B0F">
              <w:rPr>
                <w:b/>
                <w:sz w:val="20"/>
                <w:szCs w:val="20"/>
              </w:rPr>
              <w:t>-0</w:t>
            </w:r>
            <w:r w:rsidR="00E145DB">
              <w:rPr>
                <w:b/>
                <w:sz w:val="20"/>
                <w:szCs w:val="20"/>
              </w:rPr>
              <w:t>7</w:t>
            </w:r>
            <w:r w:rsidR="006C7284">
              <w:rPr>
                <w:b/>
                <w:sz w:val="20"/>
                <w:szCs w:val="20"/>
              </w:rPr>
              <w:t>-2017</w:t>
            </w:r>
          </w:p>
        </w:tc>
        <w:tc>
          <w:tcPr>
            <w:tcW w:w="1339" w:type="pct"/>
          </w:tcPr>
          <w:p w14:paraId="6746F864" w14:textId="77777777" w:rsidR="00D650E4" w:rsidRPr="00E41492" w:rsidRDefault="00D650E4" w:rsidP="00A157AC">
            <w:pPr>
              <w:spacing w:before="80" w:after="80"/>
              <w:rPr>
                <w:b/>
                <w:sz w:val="20"/>
                <w:szCs w:val="20"/>
              </w:rPr>
            </w:pPr>
            <w:r>
              <w:rPr>
                <w:b/>
                <w:sz w:val="20"/>
                <w:szCs w:val="20"/>
              </w:rPr>
              <w:t>Grade</w:t>
            </w:r>
          </w:p>
        </w:tc>
        <w:tc>
          <w:tcPr>
            <w:tcW w:w="1339" w:type="pct"/>
          </w:tcPr>
          <w:p w14:paraId="28B3F882" w14:textId="10314204" w:rsidR="00D650E4" w:rsidRPr="00E41492" w:rsidRDefault="00E94DF8" w:rsidP="00A157AC">
            <w:pPr>
              <w:spacing w:before="80" w:after="80"/>
              <w:rPr>
                <w:b/>
                <w:sz w:val="20"/>
                <w:szCs w:val="20"/>
              </w:rPr>
            </w:pPr>
            <w:r>
              <w:rPr>
                <w:b/>
                <w:sz w:val="20"/>
                <w:szCs w:val="20"/>
              </w:rPr>
              <w:t xml:space="preserve">High </w:t>
            </w:r>
            <w:r w:rsidR="008D46FB">
              <w:rPr>
                <w:b/>
                <w:sz w:val="20"/>
                <w:szCs w:val="20"/>
              </w:rPr>
              <w:t>Distinction</w:t>
            </w:r>
          </w:p>
        </w:tc>
      </w:tr>
      <w:tr w:rsidR="00A4529E" w:rsidRPr="00E41492" w14:paraId="4C56B66C" w14:textId="77777777" w:rsidTr="00A4529E">
        <w:tc>
          <w:tcPr>
            <w:tcW w:w="5000" w:type="pct"/>
            <w:gridSpan w:val="5"/>
            <w:shd w:val="clear" w:color="auto" w:fill="BFBFBF" w:themeFill="background1" w:themeFillShade="BF"/>
          </w:tcPr>
          <w:p w14:paraId="1CFA608D" w14:textId="77777777" w:rsidR="00A4529E" w:rsidRDefault="00A4529E" w:rsidP="005A0CEC">
            <w:pPr>
              <w:spacing w:after="0"/>
              <w:rPr>
                <w:b/>
                <w:sz w:val="20"/>
                <w:szCs w:val="20"/>
              </w:rPr>
            </w:pPr>
            <w:r>
              <w:rPr>
                <w:b/>
                <w:sz w:val="20"/>
                <w:szCs w:val="20"/>
              </w:rPr>
              <w:t>Withheld Comments Only:</w:t>
            </w:r>
          </w:p>
        </w:tc>
      </w:tr>
      <w:tr w:rsidR="007836F3" w:rsidRPr="00E41492" w14:paraId="4C5D9A8A" w14:textId="77777777" w:rsidTr="007836F3">
        <w:tc>
          <w:tcPr>
            <w:tcW w:w="5000" w:type="pct"/>
            <w:gridSpan w:val="5"/>
            <w:shd w:val="clear" w:color="auto" w:fill="auto"/>
          </w:tcPr>
          <w:p w14:paraId="25D3E0A3" w14:textId="49D34576" w:rsidR="0010572B" w:rsidRPr="008D46FB" w:rsidRDefault="0010572B" w:rsidP="008D46FB">
            <w:pPr>
              <w:spacing w:before="120" w:line="300" w:lineRule="atLeast"/>
              <w:rPr>
                <w:sz w:val="20"/>
                <w:szCs w:val="20"/>
              </w:rPr>
            </w:pPr>
          </w:p>
        </w:tc>
      </w:tr>
      <w:tr w:rsidR="00E36748" w:rsidRPr="00E41492" w14:paraId="6934F920" w14:textId="77777777" w:rsidTr="00B005EF">
        <w:tc>
          <w:tcPr>
            <w:tcW w:w="5000" w:type="pct"/>
            <w:gridSpan w:val="5"/>
            <w:shd w:val="clear" w:color="auto" w:fill="BFBFBF" w:themeFill="background1" w:themeFillShade="BF"/>
          </w:tcPr>
          <w:p w14:paraId="3DFE8B5B" w14:textId="77777777" w:rsidR="00E36748" w:rsidRPr="00E41492" w:rsidRDefault="00E36748" w:rsidP="005A0CEC">
            <w:pPr>
              <w:spacing w:after="0"/>
              <w:rPr>
                <w:b/>
                <w:i/>
                <w:sz w:val="20"/>
                <w:szCs w:val="20"/>
              </w:rPr>
            </w:pPr>
            <w:r w:rsidRPr="00E41492">
              <w:rPr>
                <w:b/>
                <w:sz w:val="20"/>
                <w:szCs w:val="20"/>
              </w:rPr>
              <w:t>Holistic</w:t>
            </w:r>
            <w:r w:rsidR="00251C62">
              <w:rPr>
                <w:b/>
                <w:sz w:val="20"/>
                <w:szCs w:val="20"/>
              </w:rPr>
              <w:t xml:space="preserve"> Feedback</w:t>
            </w:r>
          </w:p>
        </w:tc>
      </w:tr>
      <w:tr w:rsidR="003F335F" w:rsidRPr="00E41492" w14:paraId="358C3F97" w14:textId="77777777" w:rsidTr="00D650E4">
        <w:tc>
          <w:tcPr>
            <w:tcW w:w="981" w:type="pct"/>
          </w:tcPr>
          <w:p w14:paraId="30461D03" w14:textId="77777777" w:rsidR="003F335F" w:rsidRPr="00B005EF" w:rsidRDefault="00A157AC" w:rsidP="00A157AC">
            <w:pPr>
              <w:spacing w:before="80" w:after="80"/>
              <w:rPr>
                <w:b/>
                <w:sz w:val="20"/>
                <w:szCs w:val="20"/>
              </w:rPr>
            </w:pPr>
            <w:r w:rsidRPr="00B005EF">
              <w:rPr>
                <w:b/>
                <w:sz w:val="20"/>
                <w:szCs w:val="20"/>
              </w:rPr>
              <w:t>Strengths</w:t>
            </w:r>
          </w:p>
        </w:tc>
        <w:tc>
          <w:tcPr>
            <w:tcW w:w="4019" w:type="pct"/>
            <w:gridSpan w:val="4"/>
          </w:tcPr>
          <w:p w14:paraId="0CD3D482" w14:textId="484007E8" w:rsidR="00153A91" w:rsidRPr="00B005EF" w:rsidRDefault="008D46FB" w:rsidP="00E94DF8">
            <w:pPr>
              <w:spacing w:after="0"/>
              <w:jc w:val="both"/>
              <w:rPr>
                <w:sz w:val="20"/>
                <w:szCs w:val="20"/>
              </w:rPr>
            </w:pPr>
            <w:r>
              <w:rPr>
                <w:sz w:val="20"/>
                <w:szCs w:val="20"/>
              </w:rPr>
              <w:t xml:space="preserve">You have very good understanding of database theory. Your ERD and rough database schema is very good! Also, your brief for requirement and normalisation issues is very good. You included the problems and suggested solutions. You have explained ERD very descriptive and nicely with all steps and also describe all the entities. Your assessment is very well structured and professionally written. </w:t>
            </w:r>
            <w:r w:rsidR="00E94DF8">
              <w:rPr>
                <w:sz w:val="20"/>
                <w:szCs w:val="20"/>
              </w:rPr>
              <w:t xml:space="preserve">Your step by step normalisation points were spot on. You have also pointed Data Integrity and Data Redundancy issues here. I really like your how you write recommendation point wise. It was easy to read and I really like it. </w:t>
            </w:r>
            <w:r>
              <w:rPr>
                <w:sz w:val="20"/>
                <w:szCs w:val="20"/>
              </w:rPr>
              <w:t>Very well done!</w:t>
            </w:r>
          </w:p>
        </w:tc>
      </w:tr>
      <w:tr w:rsidR="003F335F" w:rsidRPr="00E41492" w14:paraId="5B28BBFE" w14:textId="77777777" w:rsidTr="00D650E4">
        <w:tc>
          <w:tcPr>
            <w:tcW w:w="981" w:type="pct"/>
          </w:tcPr>
          <w:p w14:paraId="60705ED1" w14:textId="77777777" w:rsidR="003F335F" w:rsidRPr="00B005EF" w:rsidRDefault="00A157AC" w:rsidP="00A157AC">
            <w:pPr>
              <w:spacing w:before="80" w:after="80"/>
              <w:rPr>
                <w:b/>
                <w:sz w:val="20"/>
                <w:szCs w:val="20"/>
              </w:rPr>
            </w:pPr>
            <w:r w:rsidRPr="00B005EF">
              <w:rPr>
                <w:b/>
                <w:sz w:val="20"/>
                <w:szCs w:val="20"/>
              </w:rPr>
              <w:t>Weaknesses</w:t>
            </w:r>
          </w:p>
        </w:tc>
        <w:tc>
          <w:tcPr>
            <w:tcW w:w="4019" w:type="pct"/>
            <w:gridSpan w:val="4"/>
          </w:tcPr>
          <w:p w14:paraId="51F26565" w14:textId="3B151EFD" w:rsidR="00153A91" w:rsidRPr="00B005EF" w:rsidRDefault="00153A91" w:rsidP="003B0BBD">
            <w:pPr>
              <w:spacing w:before="80" w:after="80" w:line="240" w:lineRule="atLeast"/>
              <w:jc w:val="both"/>
              <w:rPr>
                <w:sz w:val="20"/>
                <w:szCs w:val="20"/>
              </w:rPr>
            </w:pPr>
          </w:p>
        </w:tc>
      </w:tr>
      <w:tr w:rsidR="003F335F" w:rsidRPr="00E41492" w14:paraId="30FCECDB" w14:textId="77777777" w:rsidTr="00D650E4">
        <w:tc>
          <w:tcPr>
            <w:tcW w:w="981" w:type="pct"/>
          </w:tcPr>
          <w:p w14:paraId="44C0D31E" w14:textId="77777777" w:rsidR="003F335F" w:rsidRPr="00B005EF" w:rsidRDefault="009E741E" w:rsidP="009E741E">
            <w:pPr>
              <w:spacing w:before="80" w:after="80"/>
              <w:rPr>
                <w:b/>
                <w:sz w:val="20"/>
                <w:szCs w:val="20"/>
              </w:rPr>
            </w:pPr>
            <w:r w:rsidRPr="00B005EF">
              <w:rPr>
                <w:b/>
                <w:sz w:val="20"/>
                <w:szCs w:val="20"/>
              </w:rPr>
              <w:t>A</w:t>
            </w:r>
            <w:r w:rsidR="00A157AC" w:rsidRPr="00B005EF">
              <w:rPr>
                <w:b/>
                <w:sz w:val="20"/>
                <w:szCs w:val="20"/>
              </w:rPr>
              <w:t>reas for Improvement</w:t>
            </w:r>
          </w:p>
        </w:tc>
        <w:tc>
          <w:tcPr>
            <w:tcW w:w="4019" w:type="pct"/>
            <w:gridSpan w:val="4"/>
          </w:tcPr>
          <w:p w14:paraId="1E9E10F3" w14:textId="5B7C2C57" w:rsidR="00582491" w:rsidRPr="00582491" w:rsidRDefault="00E94DF8" w:rsidP="00582491">
            <w:pPr>
              <w:spacing w:before="80" w:after="80" w:line="240" w:lineRule="atLeast"/>
              <w:rPr>
                <w:sz w:val="20"/>
                <w:szCs w:val="20"/>
              </w:rPr>
            </w:pPr>
            <w:r>
              <w:rPr>
                <w:sz w:val="20"/>
                <w:szCs w:val="20"/>
                <w:lang w:val="en-US"/>
              </w:rPr>
              <w:t>This is very small thing and its just adding references to your docu</w:t>
            </w:r>
            <w:bookmarkStart w:id="0" w:name="_GoBack"/>
            <w:bookmarkEnd w:id="0"/>
            <w:r>
              <w:rPr>
                <w:sz w:val="20"/>
                <w:szCs w:val="20"/>
                <w:lang w:val="en-US"/>
              </w:rPr>
              <w:t>ments. But overall I am very impressed with your submission. Keep up the good work Lance!</w:t>
            </w:r>
          </w:p>
        </w:tc>
      </w:tr>
      <w:tr w:rsidR="008D46FB" w:rsidRPr="00E41492" w14:paraId="70C4A190" w14:textId="77777777" w:rsidTr="00075F10">
        <w:tc>
          <w:tcPr>
            <w:tcW w:w="5000" w:type="pct"/>
            <w:gridSpan w:val="5"/>
            <w:shd w:val="clear" w:color="auto" w:fill="BFBFBF" w:themeFill="background1" w:themeFillShade="BF"/>
          </w:tcPr>
          <w:p w14:paraId="1E063FA7" w14:textId="3007ED0D" w:rsidR="008D46FB" w:rsidRPr="00E41492" w:rsidRDefault="008D46FB" w:rsidP="00075F10">
            <w:pPr>
              <w:spacing w:after="0"/>
              <w:rPr>
                <w:b/>
                <w:i/>
                <w:sz w:val="20"/>
                <w:szCs w:val="20"/>
              </w:rPr>
            </w:pPr>
            <w:r w:rsidRPr="00E41492">
              <w:rPr>
                <w:b/>
                <w:sz w:val="20"/>
                <w:szCs w:val="20"/>
              </w:rPr>
              <w:t>Specific</w:t>
            </w:r>
            <w:r>
              <w:rPr>
                <w:b/>
                <w:sz w:val="20"/>
                <w:szCs w:val="20"/>
              </w:rPr>
              <w:t xml:space="preserve"> Feedback</w:t>
            </w:r>
          </w:p>
        </w:tc>
      </w:tr>
      <w:tr w:rsidR="008D46FB" w:rsidRPr="00E41492" w14:paraId="0DCC57F2" w14:textId="77777777" w:rsidTr="00075F10">
        <w:trPr>
          <w:trHeight w:val="95"/>
        </w:trPr>
        <w:tc>
          <w:tcPr>
            <w:tcW w:w="981" w:type="pct"/>
            <w:vMerge w:val="restart"/>
          </w:tcPr>
          <w:p w14:paraId="4276FE7C" w14:textId="77777777" w:rsidR="008D46FB" w:rsidRPr="00B005EF" w:rsidRDefault="008D46FB" w:rsidP="00075F10">
            <w:pPr>
              <w:spacing w:before="80" w:after="80"/>
              <w:rPr>
                <w:b/>
                <w:sz w:val="20"/>
                <w:szCs w:val="20"/>
              </w:rPr>
            </w:pPr>
            <w:r>
              <w:rPr>
                <w:b/>
                <w:sz w:val="20"/>
                <w:szCs w:val="20"/>
              </w:rPr>
              <w:t>Factual and theoretical knowledge</w:t>
            </w:r>
          </w:p>
        </w:tc>
        <w:tc>
          <w:tcPr>
            <w:tcW w:w="1166" w:type="pct"/>
          </w:tcPr>
          <w:p w14:paraId="6A0DA78C" w14:textId="77777777" w:rsidR="008D46FB" w:rsidRPr="00725BCA" w:rsidRDefault="008D46FB" w:rsidP="00075F10">
            <w:pPr>
              <w:spacing w:before="80" w:after="80" w:line="240" w:lineRule="atLeast"/>
              <w:rPr>
                <w:sz w:val="22"/>
                <w:szCs w:val="22"/>
              </w:rPr>
            </w:pPr>
            <w:r w:rsidRPr="00725BCA">
              <w:rPr>
                <w:sz w:val="22"/>
                <w:szCs w:val="22"/>
              </w:rPr>
              <w:t xml:space="preserve">Outstanding </w:t>
            </w:r>
            <w:r w:rsidRPr="00725BCA">
              <w:rPr>
                <w:sz w:val="22"/>
                <w:szCs w:val="22"/>
              </w:rPr>
              <w:tab/>
            </w:r>
            <w:r w:rsidRPr="00725BCA">
              <w:rPr>
                <w:rFonts w:eastAsia="MS Gothic" w:hAnsi="MS Gothic"/>
                <w:color w:val="000000"/>
                <w:sz w:val="22"/>
                <w:szCs w:val="22"/>
              </w:rPr>
              <w:t>☐</w:t>
            </w:r>
          </w:p>
        </w:tc>
        <w:tc>
          <w:tcPr>
            <w:tcW w:w="2853" w:type="pct"/>
            <w:gridSpan w:val="3"/>
            <w:vMerge w:val="restart"/>
          </w:tcPr>
          <w:p w14:paraId="28E19129" w14:textId="77777777" w:rsidR="008D46FB" w:rsidRDefault="008D46FB" w:rsidP="00075F10">
            <w:pPr>
              <w:spacing w:before="80" w:after="80" w:line="240" w:lineRule="atLeast"/>
              <w:jc w:val="both"/>
              <w:rPr>
                <w:sz w:val="20"/>
                <w:szCs w:val="20"/>
              </w:rPr>
            </w:pPr>
            <w:r>
              <w:rPr>
                <w:sz w:val="20"/>
                <w:szCs w:val="20"/>
              </w:rPr>
              <w:t xml:space="preserve">With your answers you show evidence that you can </w:t>
            </w:r>
            <w:r w:rsidRPr="00435A6C">
              <w:rPr>
                <w:sz w:val="20"/>
                <w:szCs w:val="20"/>
              </w:rPr>
              <w:t xml:space="preserve">analyse requirements for </w:t>
            </w:r>
            <w:r>
              <w:rPr>
                <w:sz w:val="20"/>
                <w:szCs w:val="20"/>
              </w:rPr>
              <w:t xml:space="preserve">a </w:t>
            </w:r>
            <w:r w:rsidRPr="00435A6C">
              <w:rPr>
                <w:sz w:val="20"/>
                <w:szCs w:val="20"/>
              </w:rPr>
              <w:t>database and use data modelling to design the database to suit requirements</w:t>
            </w:r>
            <w:r>
              <w:rPr>
                <w:sz w:val="20"/>
                <w:szCs w:val="20"/>
              </w:rPr>
              <w:t>. You also provided evidence that you can identify relationships and develop normalisation. Well done!</w:t>
            </w:r>
          </w:p>
          <w:p w14:paraId="708A8990" w14:textId="77777777" w:rsidR="008D46FB" w:rsidRPr="00B005EF" w:rsidRDefault="008D46FB" w:rsidP="00075F10">
            <w:pPr>
              <w:spacing w:before="80" w:after="80" w:line="240" w:lineRule="atLeast"/>
              <w:rPr>
                <w:sz w:val="20"/>
                <w:szCs w:val="20"/>
              </w:rPr>
            </w:pPr>
          </w:p>
        </w:tc>
      </w:tr>
      <w:tr w:rsidR="008D46FB" w:rsidRPr="00E41492" w14:paraId="6A1A34DC" w14:textId="77777777" w:rsidTr="00075F10">
        <w:trPr>
          <w:trHeight w:val="92"/>
        </w:trPr>
        <w:tc>
          <w:tcPr>
            <w:tcW w:w="981" w:type="pct"/>
            <w:vMerge/>
          </w:tcPr>
          <w:p w14:paraId="7356917D" w14:textId="77777777" w:rsidR="008D46FB" w:rsidRPr="00B005EF" w:rsidRDefault="008D46FB" w:rsidP="00075F10">
            <w:pPr>
              <w:spacing w:before="80" w:after="80"/>
              <w:rPr>
                <w:b/>
                <w:sz w:val="20"/>
                <w:szCs w:val="20"/>
              </w:rPr>
            </w:pPr>
          </w:p>
        </w:tc>
        <w:tc>
          <w:tcPr>
            <w:tcW w:w="1166" w:type="pct"/>
          </w:tcPr>
          <w:p w14:paraId="5B18598D" w14:textId="77777777" w:rsidR="008D46FB" w:rsidRPr="00725BCA" w:rsidRDefault="008D46FB" w:rsidP="00075F10">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Pr>
                <w:rFonts w:eastAsia="MS Gothic" w:hAnsi="MS Gothic"/>
                <w:color w:val="000000"/>
                <w:sz w:val="22"/>
                <w:szCs w:val="22"/>
              </w:rPr>
              <w:sym w:font="Wingdings" w:char="F0FC"/>
            </w:r>
          </w:p>
        </w:tc>
        <w:tc>
          <w:tcPr>
            <w:tcW w:w="2853" w:type="pct"/>
            <w:gridSpan w:val="3"/>
            <w:vMerge/>
          </w:tcPr>
          <w:p w14:paraId="50305ADA" w14:textId="77777777" w:rsidR="008D46FB" w:rsidRPr="00E41492" w:rsidRDefault="008D46FB" w:rsidP="00075F10">
            <w:pPr>
              <w:spacing w:before="80" w:after="80" w:line="240" w:lineRule="atLeast"/>
              <w:rPr>
                <w:i/>
                <w:sz w:val="20"/>
                <w:szCs w:val="20"/>
              </w:rPr>
            </w:pPr>
          </w:p>
        </w:tc>
      </w:tr>
      <w:tr w:rsidR="008D46FB" w:rsidRPr="00E41492" w14:paraId="49477658" w14:textId="77777777" w:rsidTr="00075F10">
        <w:trPr>
          <w:trHeight w:val="92"/>
        </w:trPr>
        <w:tc>
          <w:tcPr>
            <w:tcW w:w="981" w:type="pct"/>
            <w:vMerge/>
          </w:tcPr>
          <w:p w14:paraId="0A6AC9B2" w14:textId="77777777" w:rsidR="008D46FB" w:rsidRPr="00B005EF" w:rsidRDefault="008D46FB" w:rsidP="00075F10">
            <w:pPr>
              <w:spacing w:before="80" w:after="80"/>
              <w:rPr>
                <w:b/>
                <w:sz w:val="20"/>
                <w:szCs w:val="20"/>
              </w:rPr>
            </w:pPr>
          </w:p>
        </w:tc>
        <w:tc>
          <w:tcPr>
            <w:tcW w:w="1166" w:type="pct"/>
          </w:tcPr>
          <w:p w14:paraId="3DC8691D" w14:textId="77777777" w:rsidR="008D46FB" w:rsidRPr="00725BCA" w:rsidRDefault="008D46FB" w:rsidP="00075F10">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14:paraId="4C7540E5" w14:textId="77777777" w:rsidR="008D46FB" w:rsidRPr="00E41492" w:rsidRDefault="008D46FB" w:rsidP="00075F10">
            <w:pPr>
              <w:spacing w:before="80" w:after="80" w:line="240" w:lineRule="atLeast"/>
              <w:rPr>
                <w:i/>
                <w:sz w:val="20"/>
                <w:szCs w:val="20"/>
              </w:rPr>
            </w:pPr>
          </w:p>
        </w:tc>
      </w:tr>
      <w:tr w:rsidR="008D46FB" w:rsidRPr="00E41492" w14:paraId="3D91F0F3" w14:textId="77777777" w:rsidTr="00075F10">
        <w:trPr>
          <w:trHeight w:val="92"/>
        </w:trPr>
        <w:tc>
          <w:tcPr>
            <w:tcW w:w="981" w:type="pct"/>
            <w:vMerge/>
          </w:tcPr>
          <w:p w14:paraId="5593F00D" w14:textId="77777777" w:rsidR="008D46FB" w:rsidRPr="00B005EF" w:rsidRDefault="008D46FB" w:rsidP="00075F10">
            <w:pPr>
              <w:spacing w:before="80" w:after="80"/>
              <w:rPr>
                <w:b/>
                <w:sz w:val="20"/>
                <w:szCs w:val="20"/>
              </w:rPr>
            </w:pPr>
          </w:p>
        </w:tc>
        <w:tc>
          <w:tcPr>
            <w:tcW w:w="1166" w:type="pct"/>
          </w:tcPr>
          <w:p w14:paraId="276CF3A6" w14:textId="77777777" w:rsidR="008D46FB" w:rsidRPr="00725BCA" w:rsidRDefault="008D46FB" w:rsidP="00075F10">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14:paraId="19CBE160" w14:textId="77777777" w:rsidR="008D46FB" w:rsidRPr="00E41492" w:rsidRDefault="008D46FB" w:rsidP="00075F10">
            <w:pPr>
              <w:spacing w:before="80" w:after="80" w:line="240" w:lineRule="atLeast"/>
              <w:rPr>
                <w:i/>
                <w:sz w:val="20"/>
                <w:szCs w:val="20"/>
              </w:rPr>
            </w:pPr>
          </w:p>
        </w:tc>
      </w:tr>
      <w:tr w:rsidR="008D46FB" w:rsidRPr="00E41492" w14:paraId="52D76000" w14:textId="77777777" w:rsidTr="00075F10">
        <w:trPr>
          <w:trHeight w:val="92"/>
        </w:trPr>
        <w:tc>
          <w:tcPr>
            <w:tcW w:w="981" w:type="pct"/>
            <w:vMerge/>
          </w:tcPr>
          <w:p w14:paraId="22D56249" w14:textId="77777777" w:rsidR="008D46FB" w:rsidRPr="00B005EF" w:rsidRDefault="008D46FB" w:rsidP="00075F10">
            <w:pPr>
              <w:spacing w:before="80" w:after="80"/>
              <w:rPr>
                <w:b/>
                <w:sz w:val="20"/>
                <w:szCs w:val="20"/>
              </w:rPr>
            </w:pPr>
          </w:p>
        </w:tc>
        <w:tc>
          <w:tcPr>
            <w:tcW w:w="1166" w:type="pct"/>
          </w:tcPr>
          <w:p w14:paraId="6F285359" w14:textId="77777777" w:rsidR="008D46FB" w:rsidRPr="00725BCA" w:rsidRDefault="008D46FB" w:rsidP="00075F10">
            <w:pPr>
              <w:spacing w:before="80" w:after="80" w:line="240" w:lineRule="atLeast"/>
              <w:rPr>
                <w:sz w:val="22"/>
                <w:szCs w:val="22"/>
              </w:rPr>
            </w:pPr>
            <w:r w:rsidRPr="00725BCA">
              <w:rPr>
                <w:sz w:val="22"/>
                <w:szCs w:val="22"/>
              </w:rPr>
              <w:t>Not Applicable</w:t>
            </w:r>
            <w:r w:rsidRPr="00725BCA">
              <w:rPr>
                <w:sz w:val="22"/>
                <w:szCs w:val="22"/>
              </w:rPr>
              <w:tab/>
            </w:r>
            <w:r w:rsidRPr="00725BCA">
              <w:rPr>
                <w:rFonts w:eastAsia="MS Gothic" w:hAnsi="MS Gothic"/>
                <w:color w:val="000000"/>
                <w:sz w:val="22"/>
                <w:szCs w:val="22"/>
              </w:rPr>
              <w:t>☐</w:t>
            </w:r>
          </w:p>
        </w:tc>
        <w:tc>
          <w:tcPr>
            <w:tcW w:w="2853" w:type="pct"/>
            <w:gridSpan w:val="3"/>
            <w:vMerge/>
          </w:tcPr>
          <w:p w14:paraId="79126C73" w14:textId="77777777" w:rsidR="008D46FB" w:rsidRPr="00E41492" w:rsidRDefault="008D46FB" w:rsidP="00075F10">
            <w:pPr>
              <w:spacing w:before="80" w:after="80" w:line="240" w:lineRule="atLeast"/>
              <w:rPr>
                <w:i/>
                <w:sz w:val="20"/>
                <w:szCs w:val="20"/>
              </w:rPr>
            </w:pPr>
          </w:p>
        </w:tc>
      </w:tr>
      <w:tr w:rsidR="008D46FB" w:rsidRPr="00E41492" w14:paraId="32A259BE" w14:textId="77777777" w:rsidTr="00075F10">
        <w:trPr>
          <w:trHeight w:val="95"/>
        </w:trPr>
        <w:tc>
          <w:tcPr>
            <w:tcW w:w="981" w:type="pct"/>
            <w:vMerge w:val="restart"/>
          </w:tcPr>
          <w:p w14:paraId="2B8AD351" w14:textId="77777777" w:rsidR="008D46FB" w:rsidRPr="00B005EF" w:rsidRDefault="008D46FB" w:rsidP="00075F10">
            <w:pPr>
              <w:spacing w:before="80" w:after="80"/>
              <w:rPr>
                <w:b/>
                <w:sz w:val="20"/>
                <w:szCs w:val="20"/>
              </w:rPr>
            </w:pPr>
            <w:r>
              <w:rPr>
                <w:b/>
                <w:sz w:val="20"/>
                <w:szCs w:val="20"/>
              </w:rPr>
              <w:t>Specialised skills knowledge</w:t>
            </w:r>
          </w:p>
        </w:tc>
        <w:tc>
          <w:tcPr>
            <w:tcW w:w="1166" w:type="pct"/>
          </w:tcPr>
          <w:p w14:paraId="07D992CF" w14:textId="77777777" w:rsidR="008D46FB" w:rsidRPr="00725BCA" w:rsidRDefault="008D46FB" w:rsidP="00075F10">
            <w:pPr>
              <w:spacing w:before="80" w:after="80" w:line="240" w:lineRule="atLeast"/>
              <w:rPr>
                <w:sz w:val="22"/>
                <w:szCs w:val="22"/>
              </w:rPr>
            </w:pPr>
            <w:r w:rsidRPr="00725BCA">
              <w:rPr>
                <w:sz w:val="22"/>
                <w:szCs w:val="22"/>
              </w:rPr>
              <w:t xml:space="preserve">Outstanding </w:t>
            </w:r>
            <w:r w:rsidRPr="00725BCA">
              <w:rPr>
                <w:sz w:val="22"/>
                <w:szCs w:val="22"/>
              </w:rPr>
              <w:tab/>
            </w:r>
            <w:r w:rsidRPr="00725BCA">
              <w:rPr>
                <w:rFonts w:eastAsia="MS Gothic" w:hAnsi="MS Gothic"/>
                <w:color w:val="000000"/>
                <w:sz w:val="22"/>
                <w:szCs w:val="22"/>
              </w:rPr>
              <w:t>☐</w:t>
            </w:r>
          </w:p>
        </w:tc>
        <w:tc>
          <w:tcPr>
            <w:tcW w:w="2853" w:type="pct"/>
            <w:gridSpan w:val="3"/>
            <w:vMerge w:val="restart"/>
          </w:tcPr>
          <w:p w14:paraId="40E1D482" w14:textId="77777777" w:rsidR="008D46FB" w:rsidRPr="00B005EF" w:rsidRDefault="008D46FB" w:rsidP="00075F10">
            <w:pPr>
              <w:spacing w:before="80" w:after="80" w:line="240" w:lineRule="atLeast"/>
              <w:rPr>
                <w:sz w:val="20"/>
                <w:szCs w:val="20"/>
              </w:rPr>
            </w:pPr>
            <w:r>
              <w:rPr>
                <w:sz w:val="20"/>
                <w:szCs w:val="20"/>
              </w:rPr>
              <w:t>N/A</w:t>
            </w:r>
          </w:p>
        </w:tc>
      </w:tr>
      <w:tr w:rsidR="008D46FB" w:rsidRPr="00E41492" w14:paraId="46FC6EE6" w14:textId="77777777" w:rsidTr="00075F10">
        <w:trPr>
          <w:trHeight w:val="92"/>
        </w:trPr>
        <w:tc>
          <w:tcPr>
            <w:tcW w:w="981" w:type="pct"/>
            <w:vMerge/>
          </w:tcPr>
          <w:p w14:paraId="195991B0" w14:textId="77777777" w:rsidR="008D46FB" w:rsidRPr="00B005EF" w:rsidRDefault="008D46FB" w:rsidP="00075F10">
            <w:pPr>
              <w:spacing w:before="80" w:after="80"/>
              <w:rPr>
                <w:b/>
                <w:sz w:val="20"/>
                <w:szCs w:val="20"/>
              </w:rPr>
            </w:pPr>
          </w:p>
        </w:tc>
        <w:tc>
          <w:tcPr>
            <w:tcW w:w="1166" w:type="pct"/>
          </w:tcPr>
          <w:p w14:paraId="1C36C13D" w14:textId="77777777" w:rsidR="008D46FB" w:rsidRPr="00725BCA" w:rsidRDefault="008D46FB" w:rsidP="00075F10">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Pr="00725BCA">
              <w:rPr>
                <w:rFonts w:eastAsia="MS Gothic" w:hAnsi="MS Gothic"/>
                <w:color w:val="000000"/>
                <w:sz w:val="22"/>
                <w:szCs w:val="22"/>
              </w:rPr>
              <w:t>☐</w:t>
            </w:r>
          </w:p>
        </w:tc>
        <w:tc>
          <w:tcPr>
            <w:tcW w:w="2853" w:type="pct"/>
            <w:gridSpan w:val="3"/>
            <w:vMerge/>
          </w:tcPr>
          <w:p w14:paraId="7BA012C1" w14:textId="77777777" w:rsidR="008D46FB" w:rsidRPr="00E41492" w:rsidRDefault="008D46FB" w:rsidP="00075F10">
            <w:pPr>
              <w:spacing w:before="80" w:after="80" w:line="240" w:lineRule="atLeast"/>
              <w:rPr>
                <w:i/>
                <w:sz w:val="20"/>
                <w:szCs w:val="20"/>
              </w:rPr>
            </w:pPr>
          </w:p>
        </w:tc>
      </w:tr>
      <w:tr w:rsidR="008D46FB" w:rsidRPr="00E41492" w14:paraId="2278344C" w14:textId="77777777" w:rsidTr="00075F10">
        <w:trPr>
          <w:trHeight w:val="92"/>
        </w:trPr>
        <w:tc>
          <w:tcPr>
            <w:tcW w:w="981" w:type="pct"/>
            <w:vMerge/>
          </w:tcPr>
          <w:p w14:paraId="5D373FE6" w14:textId="77777777" w:rsidR="008D46FB" w:rsidRPr="00B005EF" w:rsidRDefault="008D46FB" w:rsidP="00075F10">
            <w:pPr>
              <w:spacing w:before="80" w:after="80"/>
              <w:rPr>
                <w:b/>
                <w:sz w:val="20"/>
                <w:szCs w:val="20"/>
              </w:rPr>
            </w:pPr>
          </w:p>
        </w:tc>
        <w:tc>
          <w:tcPr>
            <w:tcW w:w="1166" w:type="pct"/>
          </w:tcPr>
          <w:p w14:paraId="2B9B4C4C" w14:textId="77777777" w:rsidR="008D46FB" w:rsidRPr="00725BCA" w:rsidRDefault="008D46FB" w:rsidP="00075F10">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14:paraId="7FCACF1B" w14:textId="77777777" w:rsidR="008D46FB" w:rsidRPr="00E41492" w:rsidRDefault="008D46FB" w:rsidP="00075F10">
            <w:pPr>
              <w:spacing w:before="80" w:after="80" w:line="240" w:lineRule="atLeast"/>
              <w:rPr>
                <w:i/>
                <w:sz w:val="20"/>
                <w:szCs w:val="20"/>
              </w:rPr>
            </w:pPr>
          </w:p>
        </w:tc>
      </w:tr>
      <w:tr w:rsidR="008D46FB" w:rsidRPr="00E41492" w14:paraId="1BE76720" w14:textId="77777777" w:rsidTr="00075F10">
        <w:trPr>
          <w:trHeight w:val="92"/>
        </w:trPr>
        <w:tc>
          <w:tcPr>
            <w:tcW w:w="981" w:type="pct"/>
            <w:vMerge/>
          </w:tcPr>
          <w:p w14:paraId="787B1A41" w14:textId="77777777" w:rsidR="008D46FB" w:rsidRPr="00B005EF" w:rsidRDefault="008D46FB" w:rsidP="00075F10">
            <w:pPr>
              <w:spacing w:before="80" w:after="80"/>
              <w:rPr>
                <w:b/>
                <w:sz w:val="20"/>
                <w:szCs w:val="20"/>
              </w:rPr>
            </w:pPr>
          </w:p>
        </w:tc>
        <w:tc>
          <w:tcPr>
            <w:tcW w:w="1166" w:type="pct"/>
          </w:tcPr>
          <w:p w14:paraId="25AB16DE" w14:textId="77777777" w:rsidR="008D46FB" w:rsidRPr="00725BCA" w:rsidRDefault="008D46FB" w:rsidP="00075F10">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14:paraId="2F9901D0" w14:textId="77777777" w:rsidR="008D46FB" w:rsidRPr="00E41492" w:rsidRDefault="008D46FB" w:rsidP="00075F10">
            <w:pPr>
              <w:spacing w:before="80" w:after="80" w:line="240" w:lineRule="atLeast"/>
              <w:rPr>
                <w:i/>
                <w:sz w:val="20"/>
                <w:szCs w:val="20"/>
              </w:rPr>
            </w:pPr>
          </w:p>
        </w:tc>
      </w:tr>
      <w:tr w:rsidR="008D46FB" w:rsidRPr="00E41492" w14:paraId="4AC81609" w14:textId="77777777" w:rsidTr="00075F10">
        <w:trPr>
          <w:trHeight w:val="92"/>
        </w:trPr>
        <w:tc>
          <w:tcPr>
            <w:tcW w:w="981" w:type="pct"/>
            <w:vMerge/>
          </w:tcPr>
          <w:p w14:paraId="176BF2F2" w14:textId="77777777" w:rsidR="008D46FB" w:rsidRPr="00B005EF" w:rsidRDefault="008D46FB" w:rsidP="00075F10">
            <w:pPr>
              <w:spacing w:before="80" w:after="80"/>
              <w:rPr>
                <w:b/>
                <w:sz w:val="20"/>
                <w:szCs w:val="20"/>
              </w:rPr>
            </w:pPr>
          </w:p>
        </w:tc>
        <w:tc>
          <w:tcPr>
            <w:tcW w:w="1166" w:type="pct"/>
          </w:tcPr>
          <w:p w14:paraId="2353E9DC" w14:textId="77777777" w:rsidR="008D46FB" w:rsidRPr="00725BCA" w:rsidRDefault="008D46FB" w:rsidP="00075F10">
            <w:pPr>
              <w:spacing w:before="80" w:after="80" w:line="240" w:lineRule="atLeast"/>
              <w:rPr>
                <w:sz w:val="22"/>
                <w:szCs w:val="22"/>
              </w:rPr>
            </w:pPr>
            <w:r w:rsidRPr="00725BCA">
              <w:rPr>
                <w:sz w:val="22"/>
                <w:szCs w:val="22"/>
              </w:rPr>
              <w:t>Not Applicable</w:t>
            </w:r>
            <w:r w:rsidRPr="00725BCA">
              <w:rPr>
                <w:sz w:val="22"/>
                <w:szCs w:val="22"/>
              </w:rPr>
              <w:tab/>
            </w:r>
            <w:r w:rsidRPr="00725BCA">
              <w:rPr>
                <w:rFonts w:eastAsia="MS Gothic" w:hAnsi="MS Gothic"/>
                <w:color w:val="000000"/>
                <w:sz w:val="22"/>
                <w:szCs w:val="22"/>
              </w:rPr>
              <w:t>☐</w:t>
            </w:r>
          </w:p>
        </w:tc>
        <w:tc>
          <w:tcPr>
            <w:tcW w:w="2853" w:type="pct"/>
            <w:gridSpan w:val="3"/>
            <w:vMerge/>
          </w:tcPr>
          <w:p w14:paraId="653F5C62" w14:textId="77777777" w:rsidR="008D46FB" w:rsidRPr="00E41492" w:rsidRDefault="008D46FB" w:rsidP="00075F10">
            <w:pPr>
              <w:spacing w:before="80" w:after="80" w:line="240" w:lineRule="atLeast"/>
              <w:rPr>
                <w:i/>
                <w:sz w:val="20"/>
                <w:szCs w:val="20"/>
              </w:rPr>
            </w:pPr>
          </w:p>
        </w:tc>
      </w:tr>
      <w:tr w:rsidR="008D46FB" w:rsidRPr="00251C62" w14:paraId="63421C77" w14:textId="77777777" w:rsidTr="00075F10">
        <w:trPr>
          <w:trHeight w:val="95"/>
        </w:trPr>
        <w:tc>
          <w:tcPr>
            <w:tcW w:w="981" w:type="pct"/>
            <w:vMerge w:val="restart"/>
          </w:tcPr>
          <w:p w14:paraId="79022976" w14:textId="77777777" w:rsidR="008D46FB" w:rsidRPr="00B005EF" w:rsidRDefault="008D46FB" w:rsidP="00075F10">
            <w:pPr>
              <w:spacing w:before="80" w:after="80"/>
              <w:rPr>
                <w:b/>
                <w:sz w:val="20"/>
                <w:szCs w:val="20"/>
              </w:rPr>
            </w:pPr>
            <w:r>
              <w:rPr>
                <w:b/>
                <w:sz w:val="20"/>
                <w:szCs w:val="20"/>
              </w:rPr>
              <w:t>Application of techniques within unpredictable scenarios</w:t>
            </w:r>
          </w:p>
        </w:tc>
        <w:tc>
          <w:tcPr>
            <w:tcW w:w="1166" w:type="pct"/>
          </w:tcPr>
          <w:p w14:paraId="62FD9E08" w14:textId="77777777" w:rsidR="008D46FB" w:rsidRPr="00725BCA" w:rsidRDefault="008D46FB" w:rsidP="00075F10">
            <w:pPr>
              <w:spacing w:before="80" w:after="80" w:line="240" w:lineRule="atLeast"/>
              <w:rPr>
                <w:sz w:val="22"/>
                <w:szCs w:val="22"/>
              </w:rPr>
            </w:pPr>
            <w:r w:rsidRPr="00725BCA">
              <w:rPr>
                <w:sz w:val="22"/>
                <w:szCs w:val="22"/>
              </w:rPr>
              <w:t xml:space="preserve">Outstanding </w:t>
            </w:r>
            <w:r w:rsidRPr="00725BCA">
              <w:rPr>
                <w:sz w:val="22"/>
                <w:szCs w:val="22"/>
              </w:rPr>
              <w:tab/>
            </w:r>
            <w:r w:rsidRPr="00725BCA">
              <w:rPr>
                <w:rFonts w:eastAsia="MS Gothic" w:hAnsi="MS Gothic"/>
                <w:color w:val="000000"/>
                <w:sz w:val="22"/>
                <w:szCs w:val="22"/>
              </w:rPr>
              <w:t>☐</w:t>
            </w:r>
          </w:p>
        </w:tc>
        <w:tc>
          <w:tcPr>
            <w:tcW w:w="2853" w:type="pct"/>
            <w:gridSpan w:val="3"/>
            <w:vMerge w:val="restart"/>
          </w:tcPr>
          <w:p w14:paraId="36A49703" w14:textId="77777777" w:rsidR="008D46FB" w:rsidRPr="00B005EF" w:rsidRDefault="008D46FB" w:rsidP="00075F10">
            <w:pPr>
              <w:spacing w:before="80" w:after="80" w:line="240" w:lineRule="atLeast"/>
              <w:rPr>
                <w:sz w:val="20"/>
                <w:szCs w:val="20"/>
              </w:rPr>
            </w:pPr>
            <w:r>
              <w:rPr>
                <w:sz w:val="20"/>
                <w:szCs w:val="20"/>
              </w:rPr>
              <w:t xml:space="preserve">N/A </w:t>
            </w:r>
          </w:p>
        </w:tc>
      </w:tr>
      <w:tr w:rsidR="008D46FB" w:rsidRPr="00E41492" w14:paraId="1606F28D" w14:textId="77777777" w:rsidTr="00075F10">
        <w:trPr>
          <w:trHeight w:val="92"/>
        </w:trPr>
        <w:tc>
          <w:tcPr>
            <w:tcW w:w="981" w:type="pct"/>
            <w:vMerge/>
          </w:tcPr>
          <w:p w14:paraId="7A4ADAEB" w14:textId="77777777" w:rsidR="008D46FB" w:rsidRPr="00B005EF" w:rsidRDefault="008D46FB" w:rsidP="00075F10">
            <w:pPr>
              <w:spacing w:before="80" w:after="80"/>
              <w:rPr>
                <w:b/>
                <w:sz w:val="20"/>
                <w:szCs w:val="20"/>
              </w:rPr>
            </w:pPr>
          </w:p>
        </w:tc>
        <w:tc>
          <w:tcPr>
            <w:tcW w:w="1166" w:type="pct"/>
          </w:tcPr>
          <w:p w14:paraId="24BD5379" w14:textId="77777777" w:rsidR="008D46FB" w:rsidRPr="00725BCA" w:rsidRDefault="008D46FB" w:rsidP="00075F10">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Pr="00725BCA">
              <w:rPr>
                <w:rFonts w:eastAsia="MS Gothic" w:hAnsi="MS Gothic"/>
                <w:color w:val="000000"/>
                <w:sz w:val="22"/>
                <w:szCs w:val="22"/>
              </w:rPr>
              <w:t>☐</w:t>
            </w:r>
          </w:p>
        </w:tc>
        <w:tc>
          <w:tcPr>
            <w:tcW w:w="2853" w:type="pct"/>
            <w:gridSpan w:val="3"/>
            <w:vMerge/>
          </w:tcPr>
          <w:p w14:paraId="0E38043B" w14:textId="77777777" w:rsidR="008D46FB" w:rsidRPr="00E41492" w:rsidRDefault="008D46FB" w:rsidP="00075F10">
            <w:pPr>
              <w:spacing w:before="80" w:after="80" w:line="240" w:lineRule="atLeast"/>
              <w:rPr>
                <w:i/>
                <w:sz w:val="20"/>
                <w:szCs w:val="20"/>
              </w:rPr>
            </w:pPr>
          </w:p>
        </w:tc>
      </w:tr>
      <w:tr w:rsidR="008D46FB" w:rsidRPr="00E41492" w14:paraId="508F5A1C" w14:textId="77777777" w:rsidTr="00075F10">
        <w:trPr>
          <w:trHeight w:val="92"/>
        </w:trPr>
        <w:tc>
          <w:tcPr>
            <w:tcW w:w="981" w:type="pct"/>
            <w:vMerge/>
          </w:tcPr>
          <w:p w14:paraId="2393B7A8" w14:textId="77777777" w:rsidR="008D46FB" w:rsidRPr="00B005EF" w:rsidRDefault="008D46FB" w:rsidP="00075F10">
            <w:pPr>
              <w:spacing w:before="80" w:after="80"/>
              <w:rPr>
                <w:b/>
                <w:sz w:val="20"/>
                <w:szCs w:val="20"/>
              </w:rPr>
            </w:pPr>
          </w:p>
        </w:tc>
        <w:tc>
          <w:tcPr>
            <w:tcW w:w="1166" w:type="pct"/>
          </w:tcPr>
          <w:p w14:paraId="74F976DA" w14:textId="77777777" w:rsidR="008D46FB" w:rsidRPr="00725BCA" w:rsidRDefault="008D46FB" w:rsidP="00075F10">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14:paraId="21518CB2" w14:textId="77777777" w:rsidR="008D46FB" w:rsidRPr="00E41492" w:rsidRDefault="008D46FB" w:rsidP="00075F10">
            <w:pPr>
              <w:spacing w:before="80" w:after="80" w:line="240" w:lineRule="atLeast"/>
              <w:rPr>
                <w:i/>
                <w:sz w:val="20"/>
                <w:szCs w:val="20"/>
              </w:rPr>
            </w:pPr>
          </w:p>
        </w:tc>
      </w:tr>
      <w:tr w:rsidR="008D46FB" w:rsidRPr="00E41492" w14:paraId="584767B0" w14:textId="77777777" w:rsidTr="00075F10">
        <w:trPr>
          <w:trHeight w:val="92"/>
        </w:trPr>
        <w:tc>
          <w:tcPr>
            <w:tcW w:w="981" w:type="pct"/>
            <w:vMerge/>
          </w:tcPr>
          <w:p w14:paraId="2680CF06" w14:textId="77777777" w:rsidR="008D46FB" w:rsidRPr="00B005EF" w:rsidRDefault="008D46FB" w:rsidP="00075F10">
            <w:pPr>
              <w:spacing w:before="80" w:after="80"/>
              <w:rPr>
                <w:b/>
                <w:sz w:val="20"/>
                <w:szCs w:val="20"/>
              </w:rPr>
            </w:pPr>
          </w:p>
        </w:tc>
        <w:tc>
          <w:tcPr>
            <w:tcW w:w="1166" w:type="pct"/>
          </w:tcPr>
          <w:p w14:paraId="3692CD68" w14:textId="77777777" w:rsidR="008D46FB" w:rsidRPr="00725BCA" w:rsidRDefault="008D46FB" w:rsidP="00075F10">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14:paraId="38DED969" w14:textId="77777777" w:rsidR="008D46FB" w:rsidRPr="00E41492" w:rsidRDefault="008D46FB" w:rsidP="00075F10">
            <w:pPr>
              <w:spacing w:before="80" w:after="80" w:line="240" w:lineRule="atLeast"/>
              <w:rPr>
                <w:i/>
                <w:sz w:val="20"/>
                <w:szCs w:val="20"/>
              </w:rPr>
            </w:pPr>
          </w:p>
        </w:tc>
      </w:tr>
      <w:tr w:rsidR="008D46FB" w:rsidRPr="00E41492" w14:paraId="48890632" w14:textId="77777777" w:rsidTr="00075F10">
        <w:trPr>
          <w:trHeight w:val="92"/>
        </w:trPr>
        <w:tc>
          <w:tcPr>
            <w:tcW w:w="981" w:type="pct"/>
            <w:vMerge/>
          </w:tcPr>
          <w:p w14:paraId="46619CE9" w14:textId="77777777" w:rsidR="008D46FB" w:rsidRPr="00B005EF" w:rsidRDefault="008D46FB" w:rsidP="00075F10">
            <w:pPr>
              <w:spacing w:before="80" w:after="80"/>
              <w:rPr>
                <w:b/>
                <w:sz w:val="20"/>
                <w:szCs w:val="20"/>
              </w:rPr>
            </w:pPr>
          </w:p>
        </w:tc>
        <w:tc>
          <w:tcPr>
            <w:tcW w:w="1166" w:type="pct"/>
          </w:tcPr>
          <w:p w14:paraId="29CD658C" w14:textId="77777777" w:rsidR="008D46FB" w:rsidRPr="00725BCA" w:rsidRDefault="008D46FB" w:rsidP="00075F10">
            <w:pPr>
              <w:spacing w:before="80" w:after="80" w:line="240" w:lineRule="atLeast"/>
              <w:rPr>
                <w:sz w:val="22"/>
                <w:szCs w:val="22"/>
              </w:rPr>
            </w:pPr>
            <w:r w:rsidRPr="00725BCA">
              <w:rPr>
                <w:sz w:val="22"/>
                <w:szCs w:val="22"/>
              </w:rPr>
              <w:t>Not Applicable</w:t>
            </w:r>
            <w:r w:rsidRPr="00725BCA">
              <w:rPr>
                <w:sz w:val="22"/>
                <w:szCs w:val="22"/>
              </w:rPr>
              <w:tab/>
            </w:r>
            <w:r w:rsidRPr="00725BCA">
              <w:rPr>
                <w:rFonts w:eastAsia="MS Gothic" w:hAnsi="MS Gothic"/>
                <w:color w:val="000000"/>
                <w:sz w:val="22"/>
                <w:szCs w:val="22"/>
              </w:rPr>
              <w:t>☐</w:t>
            </w:r>
          </w:p>
        </w:tc>
        <w:tc>
          <w:tcPr>
            <w:tcW w:w="2853" w:type="pct"/>
            <w:gridSpan w:val="3"/>
            <w:vMerge/>
          </w:tcPr>
          <w:p w14:paraId="47BD699A" w14:textId="77777777" w:rsidR="008D46FB" w:rsidRPr="00E41492" w:rsidRDefault="008D46FB" w:rsidP="00075F10">
            <w:pPr>
              <w:spacing w:before="80" w:after="80" w:line="240" w:lineRule="atLeast"/>
              <w:rPr>
                <w:i/>
                <w:sz w:val="20"/>
                <w:szCs w:val="20"/>
              </w:rPr>
            </w:pPr>
          </w:p>
        </w:tc>
      </w:tr>
      <w:tr w:rsidR="008D46FB" w:rsidRPr="00251C62" w14:paraId="3ADE2DCE" w14:textId="77777777" w:rsidTr="00075F10">
        <w:trPr>
          <w:trHeight w:val="95"/>
        </w:trPr>
        <w:tc>
          <w:tcPr>
            <w:tcW w:w="981" w:type="pct"/>
            <w:vMerge w:val="restart"/>
          </w:tcPr>
          <w:p w14:paraId="4BBF906B" w14:textId="77777777" w:rsidR="008D46FB" w:rsidRPr="00B005EF" w:rsidRDefault="008D46FB" w:rsidP="00075F10">
            <w:pPr>
              <w:spacing w:before="80" w:after="80"/>
              <w:rPr>
                <w:b/>
                <w:sz w:val="20"/>
                <w:szCs w:val="20"/>
              </w:rPr>
            </w:pPr>
            <w:r>
              <w:rPr>
                <w:b/>
                <w:sz w:val="20"/>
                <w:szCs w:val="20"/>
              </w:rPr>
              <w:t xml:space="preserve">Demonstration </w:t>
            </w:r>
            <w:r>
              <w:rPr>
                <w:b/>
                <w:sz w:val="20"/>
                <w:szCs w:val="20"/>
              </w:rPr>
              <w:br/>
              <w:t>of practical s</w:t>
            </w:r>
            <w:r w:rsidRPr="00B005EF">
              <w:rPr>
                <w:b/>
                <w:sz w:val="20"/>
                <w:szCs w:val="20"/>
              </w:rPr>
              <w:t>kills</w:t>
            </w:r>
          </w:p>
        </w:tc>
        <w:tc>
          <w:tcPr>
            <w:tcW w:w="1166" w:type="pct"/>
          </w:tcPr>
          <w:p w14:paraId="0F143410" w14:textId="77777777" w:rsidR="008D46FB" w:rsidRPr="00725BCA" w:rsidRDefault="008D46FB" w:rsidP="00075F10">
            <w:pPr>
              <w:spacing w:before="80" w:after="80" w:line="240" w:lineRule="atLeast"/>
              <w:rPr>
                <w:sz w:val="22"/>
                <w:szCs w:val="22"/>
              </w:rPr>
            </w:pPr>
            <w:r w:rsidRPr="00725BCA">
              <w:rPr>
                <w:sz w:val="22"/>
                <w:szCs w:val="22"/>
              </w:rPr>
              <w:t xml:space="preserve">Outstanding </w:t>
            </w:r>
            <w:r w:rsidRPr="00725BCA">
              <w:rPr>
                <w:sz w:val="22"/>
                <w:szCs w:val="22"/>
              </w:rPr>
              <w:tab/>
            </w:r>
            <w:r w:rsidRPr="00725BCA">
              <w:rPr>
                <w:rFonts w:eastAsia="MS Gothic" w:hAnsi="MS Gothic"/>
                <w:color w:val="000000"/>
                <w:sz w:val="22"/>
                <w:szCs w:val="22"/>
              </w:rPr>
              <w:t>☐</w:t>
            </w:r>
          </w:p>
        </w:tc>
        <w:tc>
          <w:tcPr>
            <w:tcW w:w="2853" w:type="pct"/>
            <w:gridSpan w:val="3"/>
            <w:vMerge w:val="restart"/>
          </w:tcPr>
          <w:p w14:paraId="151DFF77" w14:textId="77777777" w:rsidR="008D46FB" w:rsidRPr="00B005EF" w:rsidRDefault="008D46FB" w:rsidP="00075F10">
            <w:pPr>
              <w:spacing w:before="80" w:after="80" w:line="240" w:lineRule="atLeast"/>
              <w:jc w:val="both"/>
              <w:rPr>
                <w:sz w:val="20"/>
                <w:szCs w:val="20"/>
              </w:rPr>
            </w:pPr>
            <w:r>
              <w:rPr>
                <w:sz w:val="20"/>
                <w:szCs w:val="20"/>
              </w:rPr>
              <w:t>Overall, the demonstration of the practical skills was good. You analysed the case study and you provided evidence that you can a</w:t>
            </w:r>
            <w:r w:rsidRPr="004324C2">
              <w:rPr>
                <w:sz w:val="20"/>
                <w:szCs w:val="20"/>
              </w:rPr>
              <w:t>nalyse business data to understand operations</w:t>
            </w:r>
            <w:r>
              <w:rPr>
                <w:sz w:val="20"/>
                <w:szCs w:val="20"/>
              </w:rPr>
              <w:t>, i</w:t>
            </w:r>
            <w:r w:rsidRPr="004324C2">
              <w:rPr>
                <w:sz w:val="20"/>
                <w:szCs w:val="20"/>
              </w:rPr>
              <w:t>dentify entities, attributes, data types and relationships of data</w:t>
            </w:r>
            <w:r>
              <w:rPr>
                <w:sz w:val="20"/>
                <w:szCs w:val="20"/>
              </w:rPr>
              <w:t>, r</w:t>
            </w:r>
            <w:r w:rsidRPr="004324C2">
              <w:rPr>
                <w:sz w:val="20"/>
                <w:szCs w:val="20"/>
              </w:rPr>
              <w:t>eview business rules to determine impact</w:t>
            </w:r>
            <w:r>
              <w:rPr>
                <w:sz w:val="20"/>
                <w:szCs w:val="20"/>
              </w:rPr>
              <w:t xml:space="preserve"> and d</w:t>
            </w:r>
            <w:r w:rsidRPr="004324C2">
              <w:rPr>
                <w:sz w:val="20"/>
                <w:szCs w:val="20"/>
              </w:rPr>
              <w:t>ocument relationships in an entity relationship diagram</w:t>
            </w:r>
            <w:r>
              <w:rPr>
                <w:sz w:val="20"/>
                <w:szCs w:val="20"/>
              </w:rPr>
              <w:t>. As I have mentioned, your assessment is very well structured.</w:t>
            </w:r>
          </w:p>
        </w:tc>
      </w:tr>
      <w:tr w:rsidR="008D46FB" w:rsidRPr="00E41492" w14:paraId="16063EAC" w14:textId="77777777" w:rsidTr="00075F10">
        <w:trPr>
          <w:trHeight w:val="92"/>
        </w:trPr>
        <w:tc>
          <w:tcPr>
            <w:tcW w:w="981" w:type="pct"/>
            <w:vMerge/>
          </w:tcPr>
          <w:p w14:paraId="78900CCD" w14:textId="77777777" w:rsidR="008D46FB" w:rsidRPr="00B005EF" w:rsidRDefault="008D46FB" w:rsidP="00075F10">
            <w:pPr>
              <w:spacing w:before="80" w:after="80"/>
              <w:rPr>
                <w:b/>
                <w:sz w:val="20"/>
                <w:szCs w:val="20"/>
              </w:rPr>
            </w:pPr>
          </w:p>
        </w:tc>
        <w:tc>
          <w:tcPr>
            <w:tcW w:w="1166" w:type="pct"/>
          </w:tcPr>
          <w:p w14:paraId="494813ED" w14:textId="77777777" w:rsidR="008D46FB" w:rsidRPr="00725BCA" w:rsidRDefault="008D46FB" w:rsidP="00075F10">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Pr>
                <w:rFonts w:eastAsia="MS Gothic" w:hAnsi="MS Gothic"/>
                <w:color w:val="000000"/>
                <w:sz w:val="22"/>
                <w:szCs w:val="22"/>
              </w:rPr>
              <w:sym w:font="Wingdings" w:char="F0FC"/>
            </w:r>
          </w:p>
        </w:tc>
        <w:tc>
          <w:tcPr>
            <w:tcW w:w="2853" w:type="pct"/>
            <w:gridSpan w:val="3"/>
            <w:vMerge/>
          </w:tcPr>
          <w:p w14:paraId="6D3143E3" w14:textId="77777777" w:rsidR="008D46FB" w:rsidRPr="00E41492" w:rsidRDefault="008D46FB" w:rsidP="00075F10">
            <w:pPr>
              <w:spacing w:before="80" w:after="80" w:line="240" w:lineRule="atLeast"/>
              <w:rPr>
                <w:i/>
                <w:sz w:val="20"/>
                <w:szCs w:val="20"/>
              </w:rPr>
            </w:pPr>
          </w:p>
        </w:tc>
      </w:tr>
      <w:tr w:rsidR="008D46FB" w:rsidRPr="00E41492" w14:paraId="78215E80" w14:textId="77777777" w:rsidTr="00075F10">
        <w:trPr>
          <w:trHeight w:val="92"/>
        </w:trPr>
        <w:tc>
          <w:tcPr>
            <w:tcW w:w="981" w:type="pct"/>
            <w:vMerge/>
          </w:tcPr>
          <w:p w14:paraId="089F12D9" w14:textId="77777777" w:rsidR="008D46FB" w:rsidRPr="00B005EF" w:rsidRDefault="008D46FB" w:rsidP="00075F10">
            <w:pPr>
              <w:spacing w:before="80" w:after="80"/>
              <w:rPr>
                <w:b/>
                <w:sz w:val="20"/>
                <w:szCs w:val="20"/>
              </w:rPr>
            </w:pPr>
          </w:p>
        </w:tc>
        <w:tc>
          <w:tcPr>
            <w:tcW w:w="1166" w:type="pct"/>
          </w:tcPr>
          <w:p w14:paraId="59A2B173" w14:textId="77777777" w:rsidR="008D46FB" w:rsidRPr="00725BCA" w:rsidRDefault="008D46FB" w:rsidP="00075F10">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14:paraId="517E5F78" w14:textId="77777777" w:rsidR="008D46FB" w:rsidRPr="00E41492" w:rsidRDefault="008D46FB" w:rsidP="00075F10">
            <w:pPr>
              <w:spacing w:before="80" w:after="80" w:line="240" w:lineRule="atLeast"/>
              <w:rPr>
                <w:i/>
                <w:sz w:val="20"/>
                <w:szCs w:val="20"/>
              </w:rPr>
            </w:pPr>
          </w:p>
        </w:tc>
      </w:tr>
      <w:tr w:rsidR="008D46FB" w:rsidRPr="00E41492" w14:paraId="52ACB919" w14:textId="77777777" w:rsidTr="00075F10">
        <w:trPr>
          <w:trHeight w:val="92"/>
        </w:trPr>
        <w:tc>
          <w:tcPr>
            <w:tcW w:w="981" w:type="pct"/>
            <w:vMerge/>
          </w:tcPr>
          <w:p w14:paraId="33334186" w14:textId="77777777" w:rsidR="008D46FB" w:rsidRPr="00B005EF" w:rsidRDefault="008D46FB" w:rsidP="00075F10">
            <w:pPr>
              <w:spacing w:before="80" w:after="80"/>
              <w:rPr>
                <w:b/>
                <w:sz w:val="20"/>
                <w:szCs w:val="20"/>
              </w:rPr>
            </w:pPr>
          </w:p>
        </w:tc>
        <w:tc>
          <w:tcPr>
            <w:tcW w:w="1166" w:type="pct"/>
          </w:tcPr>
          <w:p w14:paraId="5065703E" w14:textId="77777777" w:rsidR="008D46FB" w:rsidRPr="00725BCA" w:rsidRDefault="008D46FB" w:rsidP="00075F10">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14:paraId="5E8FEE10" w14:textId="77777777" w:rsidR="008D46FB" w:rsidRPr="00E41492" w:rsidRDefault="008D46FB" w:rsidP="00075F10">
            <w:pPr>
              <w:spacing w:before="80" w:after="80" w:line="240" w:lineRule="atLeast"/>
              <w:rPr>
                <w:i/>
                <w:sz w:val="20"/>
                <w:szCs w:val="20"/>
              </w:rPr>
            </w:pPr>
          </w:p>
        </w:tc>
      </w:tr>
      <w:tr w:rsidR="008D46FB" w:rsidRPr="00E41492" w14:paraId="7DB18002" w14:textId="77777777" w:rsidTr="00075F10">
        <w:trPr>
          <w:trHeight w:val="92"/>
        </w:trPr>
        <w:tc>
          <w:tcPr>
            <w:tcW w:w="981" w:type="pct"/>
            <w:vMerge/>
          </w:tcPr>
          <w:p w14:paraId="4745D364" w14:textId="77777777" w:rsidR="008D46FB" w:rsidRPr="00B005EF" w:rsidRDefault="008D46FB" w:rsidP="00075F10">
            <w:pPr>
              <w:spacing w:before="80" w:after="80"/>
              <w:rPr>
                <w:b/>
                <w:sz w:val="20"/>
                <w:szCs w:val="20"/>
              </w:rPr>
            </w:pPr>
          </w:p>
        </w:tc>
        <w:tc>
          <w:tcPr>
            <w:tcW w:w="1166" w:type="pct"/>
          </w:tcPr>
          <w:p w14:paraId="5CCB7EF7" w14:textId="77777777" w:rsidR="008D46FB" w:rsidRPr="00725BCA" w:rsidRDefault="008D46FB" w:rsidP="00075F10">
            <w:pPr>
              <w:spacing w:before="80" w:after="80" w:line="240" w:lineRule="atLeast"/>
              <w:rPr>
                <w:sz w:val="22"/>
                <w:szCs w:val="22"/>
              </w:rPr>
            </w:pPr>
            <w:r w:rsidRPr="00725BCA">
              <w:rPr>
                <w:sz w:val="22"/>
                <w:szCs w:val="22"/>
              </w:rPr>
              <w:t>Not Applicable</w:t>
            </w:r>
            <w:r w:rsidRPr="00725BCA">
              <w:rPr>
                <w:sz w:val="22"/>
                <w:szCs w:val="22"/>
              </w:rPr>
              <w:tab/>
            </w:r>
            <w:r w:rsidRPr="00725BCA">
              <w:rPr>
                <w:rFonts w:eastAsia="MS Gothic" w:hAnsi="MS Gothic"/>
                <w:color w:val="000000"/>
                <w:sz w:val="22"/>
                <w:szCs w:val="22"/>
              </w:rPr>
              <w:t>☐</w:t>
            </w:r>
          </w:p>
        </w:tc>
        <w:tc>
          <w:tcPr>
            <w:tcW w:w="2853" w:type="pct"/>
            <w:gridSpan w:val="3"/>
            <w:vMerge/>
          </w:tcPr>
          <w:p w14:paraId="05D2A931" w14:textId="77777777" w:rsidR="008D46FB" w:rsidRPr="00E41492" w:rsidRDefault="008D46FB" w:rsidP="00075F10">
            <w:pPr>
              <w:spacing w:before="80" w:after="80" w:line="240" w:lineRule="atLeast"/>
              <w:rPr>
                <w:i/>
                <w:sz w:val="20"/>
                <w:szCs w:val="20"/>
              </w:rPr>
            </w:pPr>
          </w:p>
        </w:tc>
      </w:tr>
      <w:tr w:rsidR="008D46FB" w:rsidRPr="00251C62" w14:paraId="66AE3526" w14:textId="77777777" w:rsidTr="00075F10">
        <w:trPr>
          <w:trHeight w:val="95"/>
        </w:trPr>
        <w:tc>
          <w:tcPr>
            <w:tcW w:w="981" w:type="pct"/>
            <w:vMerge w:val="restart"/>
          </w:tcPr>
          <w:p w14:paraId="1D88CA4F" w14:textId="77777777" w:rsidR="008D46FB" w:rsidRPr="00B005EF" w:rsidRDefault="008D46FB" w:rsidP="00075F10">
            <w:pPr>
              <w:spacing w:before="80" w:after="80"/>
              <w:rPr>
                <w:b/>
                <w:sz w:val="20"/>
                <w:szCs w:val="20"/>
              </w:rPr>
            </w:pPr>
            <w:r>
              <w:rPr>
                <w:b/>
                <w:sz w:val="20"/>
                <w:szCs w:val="20"/>
              </w:rPr>
              <w:t>Ability to demonstrate autonomy and judgement with changing parameters</w:t>
            </w:r>
          </w:p>
        </w:tc>
        <w:tc>
          <w:tcPr>
            <w:tcW w:w="1166" w:type="pct"/>
          </w:tcPr>
          <w:p w14:paraId="23C5FCA9" w14:textId="77777777" w:rsidR="008D46FB" w:rsidRPr="00725BCA" w:rsidRDefault="008D46FB" w:rsidP="00075F10">
            <w:pPr>
              <w:spacing w:before="80" w:after="80" w:line="240" w:lineRule="atLeast"/>
              <w:rPr>
                <w:sz w:val="22"/>
                <w:szCs w:val="22"/>
              </w:rPr>
            </w:pPr>
            <w:r w:rsidRPr="00725BCA">
              <w:rPr>
                <w:sz w:val="22"/>
                <w:szCs w:val="22"/>
              </w:rPr>
              <w:t xml:space="preserve">Outstanding </w:t>
            </w:r>
            <w:r w:rsidRPr="00725BCA">
              <w:rPr>
                <w:sz w:val="22"/>
                <w:szCs w:val="22"/>
              </w:rPr>
              <w:tab/>
            </w:r>
            <w:r w:rsidRPr="00725BCA">
              <w:rPr>
                <w:rFonts w:eastAsia="MS Gothic" w:hAnsi="MS Gothic"/>
                <w:color w:val="000000"/>
                <w:sz w:val="22"/>
                <w:szCs w:val="22"/>
              </w:rPr>
              <w:t>☐</w:t>
            </w:r>
          </w:p>
        </w:tc>
        <w:tc>
          <w:tcPr>
            <w:tcW w:w="2853" w:type="pct"/>
            <w:gridSpan w:val="3"/>
            <w:vMerge w:val="restart"/>
          </w:tcPr>
          <w:p w14:paraId="7D7AAF90" w14:textId="77777777" w:rsidR="008D46FB" w:rsidRPr="00B005EF" w:rsidRDefault="008D46FB" w:rsidP="00075F10">
            <w:pPr>
              <w:spacing w:before="80" w:after="80" w:line="240" w:lineRule="atLeast"/>
              <w:rPr>
                <w:sz w:val="20"/>
                <w:szCs w:val="20"/>
              </w:rPr>
            </w:pPr>
            <w:r>
              <w:rPr>
                <w:sz w:val="20"/>
                <w:szCs w:val="20"/>
              </w:rPr>
              <w:t>N/A</w:t>
            </w:r>
          </w:p>
        </w:tc>
      </w:tr>
      <w:tr w:rsidR="008D46FB" w:rsidRPr="00E41492" w14:paraId="528E1AE6" w14:textId="77777777" w:rsidTr="00075F10">
        <w:trPr>
          <w:trHeight w:val="92"/>
        </w:trPr>
        <w:tc>
          <w:tcPr>
            <w:tcW w:w="981" w:type="pct"/>
            <w:vMerge/>
          </w:tcPr>
          <w:p w14:paraId="4439ED2A" w14:textId="77777777" w:rsidR="008D46FB" w:rsidRPr="00B005EF" w:rsidRDefault="008D46FB" w:rsidP="00075F10">
            <w:pPr>
              <w:spacing w:before="80" w:after="80"/>
              <w:rPr>
                <w:b/>
                <w:sz w:val="20"/>
                <w:szCs w:val="20"/>
              </w:rPr>
            </w:pPr>
          </w:p>
        </w:tc>
        <w:tc>
          <w:tcPr>
            <w:tcW w:w="1166" w:type="pct"/>
          </w:tcPr>
          <w:p w14:paraId="7D4C2F7B" w14:textId="77777777" w:rsidR="008D46FB" w:rsidRPr="00725BCA" w:rsidRDefault="008D46FB" w:rsidP="00075F10">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Pr="00725BCA">
              <w:rPr>
                <w:rFonts w:eastAsia="MS Gothic" w:hAnsi="MS Gothic"/>
                <w:color w:val="000000"/>
                <w:sz w:val="22"/>
                <w:szCs w:val="22"/>
              </w:rPr>
              <w:t>☐</w:t>
            </w:r>
          </w:p>
        </w:tc>
        <w:tc>
          <w:tcPr>
            <w:tcW w:w="2853" w:type="pct"/>
            <w:gridSpan w:val="3"/>
            <w:vMerge/>
          </w:tcPr>
          <w:p w14:paraId="6EC68FF8" w14:textId="77777777" w:rsidR="008D46FB" w:rsidRPr="00E41492" w:rsidRDefault="008D46FB" w:rsidP="00075F10">
            <w:pPr>
              <w:spacing w:before="80" w:after="80" w:line="240" w:lineRule="atLeast"/>
              <w:rPr>
                <w:i/>
                <w:sz w:val="20"/>
                <w:szCs w:val="20"/>
              </w:rPr>
            </w:pPr>
          </w:p>
        </w:tc>
      </w:tr>
      <w:tr w:rsidR="008D46FB" w:rsidRPr="00E41492" w14:paraId="52D53224" w14:textId="77777777" w:rsidTr="00075F10">
        <w:trPr>
          <w:trHeight w:val="92"/>
        </w:trPr>
        <w:tc>
          <w:tcPr>
            <w:tcW w:w="981" w:type="pct"/>
            <w:vMerge/>
          </w:tcPr>
          <w:p w14:paraId="30AAC27F" w14:textId="77777777" w:rsidR="008D46FB" w:rsidRPr="00B005EF" w:rsidRDefault="008D46FB" w:rsidP="00075F10">
            <w:pPr>
              <w:spacing w:before="80" w:after="80"/>
              <w:rPr>
                <w:b/>
                <w:sz w:val="20"/>
                <w:szCs w:val="20"/>
              </w:rPr>
            </w:pPr>
          </w:p>
        </w:tc>
        <w:tc>
          <w:tcPr>
            <w:tcW w:w="1166" w:type="pct"/>
          </w:tcPr>
          <w:p w14:paraId="21F44CEB" w14:textId="77777777" w:rsidR="008D46FB" w:rsidRPr="00725BCA" w:rsidRDefault="008D46FB" w:rsidP="00075F10">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14:paraId="3437917D" w14:textId="77777777" w:rsidR="008D46FB" w:rsidRPr="00E41492" w:rsidRDefault="008D46FB" w:rsidP="00075F10">
            <w:pPr>
              <w:spacing w:before="80" w:after="80" w:line="240" w:lineRule="atLeast"/>
              <w:rPr>
                <w:i/>
                <w:sz w:val="20"/>
                <w:szCs w:val="20"/>
              </w:rPr>
            </w:pPr>
          </w:p>
        </w:tc>
      </w:tr>
      <w:tr w:rsidR="008D46FB" w:rsidRPr="00E41492" w14:paraId="6502449D" w14:textId="77777777" w:rsidTr="00075F10">
        <w:trPr>
          <w:trHeight w:val="92"/>
        </w:trPr>
        <w:tc>
          <w:tcPr>
            <w:tcW w:w="981" w:type="pct"/>
            <w:vMerge/>
          </w:tcPr>
          <w:p w14:paraId="57F15EBA" w14:textId="77777777" w:rsidR="008D46FB" w:rsidRPr="00B005EF" w:rsidRDefault="008D46FB" w:rsidP="00075F10">
            <w:pPr>
              <w:spacing w:before="80" w:after="80"/>
              <w:rPr>
                <w:b/>
                <w:sz w:val="20"/>
                <w:szCs w:val="20"/>
              </w:rPr>
            </w:pPr>
          </w:p>
        </w:tc>
        <w:tc>
          <w:tcPr>
            <w:tcW w:w="1166" w:type="pct"/>
          </w:tcPr>
          <w:p w14:paraId="61CBE2A1" w14:textId="77777777" w:rsidR="008D46FB" w:rsidRPr="00725BCA" w:rsidRDefault="008D46FB" w:rsidP="00075F10">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14:paraId="65C22B41" w14:textId="77777777" w:rsidR="008D46FB" w:rsidRPr="00E41492" w:rsidRDefault="008D46FB" w:rsidP="00075F10">
            <w:pPr>
              <w:spacing w:before="80" w:after="80" w:line="240" w:lineRule="atLeast"/>
              <w:rPr>
                <w:i/>
                <w:sz w:val="20"/>
                <w:szCs w:val="20"/>
              </w:rPr>
            </w:pPr>
          </w:p>
        </w:tc>
      </w:tr>
      <w:tr w:rsidR="008D46FB" w:rsidRPr="00E41492" w14:paraId="484A7024" w14:textId="77777777" w:rsidTr="00075F10">
        <w:trPr>
          <w:trHeight w:val="92"/>
        </w:trPr>
        <w:tc>
          <w:tcPr>
            <w:tcW w:w="981" w:type="pct"/>
            <w:vMerge/>
          </w:tcPr>
          <w:p w14:paraId="230F195F" w14:textId="77777777" w:rsidR="008D46FB" w:rsidRPr="00B005EF" w:rsidRDefault="008D46FB" w:rsidP="00075F10">
            <w:pPr>
              <w:spacing w:before="80" w:after="80"/>
              <w:rPr>
                <w:b/>
                <w:sz w:val="20"/>
                <w:szCs w:val="20"/>
              </w:rPr>
            </w:pPr>
          </w:p>
        </w:tc>
        <w:tc>
          <w:tcPr>
            <w:tcW w:w="1166" w:type="pct"/>
          </w:tcPr>
          <w:p w14:paraId="154D1F4A" w14:textId="77777777" w:rsidR="008D46FB" w:rsidRPr="00725BCA" w:rsidRDefault="008D46FB" w:rsidP="00075F10">
            <w:pPr>
              <w:spacing w:before="80" w:after="80" w:line="240" w:lineRule="atLeast"/>
              <w:rPr>
                <w:sz w:val="22"/>
                <w:szCs w:val="22"/>
              </w:rPr>
            </w:pPr>
            <w:r w:rsidRPr="00725BCA">
              <w:rPr>
                <w:sz w:val="22"/>
                <w:szCs w:val="22"/>
              </w:rPr>
              <w:t>Not Applicable</w:t>
            </w:r>
            <w:r w:rsidRPr="00725BCA">
              <w:rPr>
                <w:sz w:val="22"/>
                <w:szCs w:val="22"/>
              </w:rPr>
              <w:tab/>
            </w:r>
            <w:r w:rsidRPr="00725BCA">
              <w:rPr>
                <w:rFonts w:eastAsia="MS Gothic" w:hAnsi="MS Gothic"/>
                <w:color w:val="000000"/>
                <w:sz w:val="22"/>
                <w:szCs w:val="22"/>
              </w:rPr>
              <w:t>☐</w:t>
            </w:r>
          </w:p>
        </w:tc>
        <w:tc>
          <w:tcPr>
            <w:tcW w:w="2853" w:type="pct"/>
            <w:gridSpan w:val="3"/>
            <w:vMerge/>
          </w:tcPr>
          <w:p w14:paraId="4AB62230" w14:textId="77777777" w:rsidR="008D46FB" w:rsidRPr="00E41492" w:rsidRDefault="008D46FB" w:rsidP="00075F10">
            <w:pPr>
              <w:spacing w:before="80" w:after="80" w:line="240" w:lineRule="atLeast"/>
              <w:rPr>
                <w:i/>
                <w:sz w:val="20"/>
                <w:szCs w:val="20"/>
              </w:rPr>
            </w:pPr>
          </w:p>
        </w:tc>
      </w:tr>
      <w:tr w:rsidR="008D46FB" w:rsidRPr="00251C62" w14:paraId="494A8B3E" w14:textId="77777777" w:rsidTr="00075F10">
        <w:trPr>
          <w:trHeight w:val="95"/>
        </w:trPr>
        <w:tc>
          <w:tcPr>
            <w:tcW w:w="981" w:type="pct"/>
            <w:vMerge w:val="restart"/>
          </w:tcPr>
          <w:p w14:paraId="6ABCF3B6" w14:textId="77777777" w:rsidR="008D46FB" w:rsidRPr="00B005EF" w:rsidRDefault="008D46FB" w:rsidP="00075F10">
            <w:pPr>
              <w:spacing w:before="80" w:after="80"/>
              <w:rPr>
                <w:b/>
                <w:sz w:val="20"/>
                <w:szCs w:val="20"/>
              </w:rPr>
            </w:pPr>
            <w:r>
              <w:rPr>
                <w:b/>
                <w:sz w:val="20"/>
                <w:szCs w:val="20"/>
              </w:rPr>
              <w:t>Communication s</w:t>
            </w:r>
            <w:r w:rsidRPr="00B005EF">
              <w:rPr>
                <w:b/>
                <w:sz w:val="20"/>
                <w:szCs w:val="20"/>
              </w:rPr>
              <w:t>kills</w:t>
            </w:r>
          </w:p>
        </w:tc>
        <w:tc>
          <w:tcPr>
            <w:tcW w:w="1166" w:type="pct"/>
          </w:tcPr>
          <w:p w14:paraId="6DDE76C3" w14:textId="77777777" w:rsidR="008D46FB" w:rsidRPr="00725BCA" w:rsidRDefault="008D46FB" w:rsidP="00075F10">
            <w:pPr>
              <w:spacing w:before="80" w:after="80" w:line="240" w:lineRule="atLeast"/>
              <w:rPr>
                <w:sz w:val="22"/>
                <w:szCs w:val="22"/>
              </w:rPr>
            </w:pPr>
            <w:r w:rsidRPr="00725BCA">
              <w:rPr>
                <w:sz w:val="22"/>
                <w:szCs w:val="22"/>
              </w:rPr>
              <w:t xml:space="preserve">Outstanding </w:t>
            </w:r>
            <w:r w:rsidRPr="00725BCA">
              <w:rPr>
                <w:sz w:val="22"/>
                <w:szCs w:val="22"/>
              </w:rPr>
              <w:tab/>
            </w:r>
            <w:r w:rsidRPr="00725BCA">
              <w:rPr>
                <w:rFonts w:eastAsia="MS Gothic" w:hAnsi="MS Gothic"/>
                <w:color w:val="000000"/>
                <w:sz w:val="22"/>
                <w:szCs w:val="22"/>
              </w:rPr>
              <w:t>☐</w:t>
            </w:r>
          </w:p>
        </w:tc>
        <w:tc>
          <w:tcPr>
            <w:tcW w:w="2853" w:type="pct"/>
            <w:gridSpan w:val="3"/>
            <w:vMerge w:val="restart"/>
          </w:tcPr>
          <w:p w14:paraId="0A7F1B64" w14:textId="2EBABE41" w:rsidR="008D46FB" w:rsidRPr="00B005EF" w:rsidRDefault="008D46FB" w:rsidP="00075F10">
            <w:pPr>
              <w:spacing w:before="80" w:after="80" w:line="240" w:lineRule="atLeast"/>
              <w:jc w:val="both"/>
              <w:rPr>
                <w:sz w:val="20"/>
                <w:szCs w:val="20"/>
              </w:rPr>
            </w:pPr>
            <w:r>
              <w:rPr>
                <w:sz w:val="20"/>
                <w:szCs w:val="20"/>
              </w:rPr>
              <w:t>The presentation of the assessment was good. The document was easy to read and well structured. Your brief addressed all the required points. You have added reference as well.</w:t>
            </w:r>
          </w:p>
        </w:tc>
      </w:tr>
      <w:tr w:rsidR="008D46FB" w:rsidRPr="00E41492" w14:paraId="4C365E21" w14:textId="77777777" w:rsidTr="00075F10">
        <w:trPr>
          <w:trHeight w:val="92"/>
        </w:trPr>
        <w:tc>
          <w:tcPr>
            <w:tcW w:w="981" w:type="pct"/>
            <w:vMerge/>
          </w:tcPr>
          <w:p w14:paraId="4BCCA10A" w14:textId="77777777" w:rsidR="008D46FB" w:rsidRPr="00B005EF" w:rsidRDefault="008D46FB" w:rsidP="00075F10">
            <w:pPr>
              <w:spacing w:before="80" w:after="80"/>
              <w:rPr>
                <w:b/>
                <w:sz w:val="20"/>
                <w:szCs w:val="20"/>
              </w:rPr>
            </w:pPr>
          </w:p>
        </w:tc>
        <w:tc>
          <w:tcPr>
            <w:tcW w:w="1166" w:type="pct"/>
          </w:tcPr>
          <w:p w14:paraId="044ADC78" w14:textId="77777777" w:rsidR="008D46FB" w:rsidRPr="00725BCA" w:rsidRDefault="008D46FB" w:rsidP="00075F10">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Pr>
                <w:rFonts w:eastAsia="MS Gothic" w:hAnsi="MS Gothic"/>
                <w:color w:val="000000"/>
                <w:sz w:val="22"/>
                <w:szCs w:val="22"/>
              </w:rPr>
              <w:sym w:font="Wingdings" w:char="F0FC"/>
            </w:r>
          </w:p>
        </w:tc>
        <w:tc>
          <w:tcPr>
            <w:tcW w:w="2853" w:type="pct"/>
            <w:gridSpan w:val="3"/>
            <w:vMerge/>
          </w:tcPr>
          <w:p w14:paraId="46F8A748" w14:textId="77777777" w:rsidR="008D46FB" w:rsidRPr="00E41492" w:rsidRDefault="008D46FB" w:rsidP="00075F10">
            <w:pPr>
              <w:spacing w:before="80" w:after="80" w:line="240" w:lineRule="atLeast"/>
              <w:rPr>
                <w:i/>
                <w:sz w:val="20"/>
                <w:szCs w:val="20"/>
              </w:rPr>
            </w:pPr>
          </w:p>
        </w:tc>
      </w:tr>
      <w:tr w:rsidR="008D46FB" w:rsidRPr="00E41492" w14:paraId="34BD566B" w14:textId="77777777" w:rsidTr="00075F10">
        <w:trPr>
          <w:trHeight w:val="92"/>
        </w:trPr>
        <w:tc>
          <w:tcPr>
            <w:tcW w:w="981" w:type="pct"/>
            <w:vMerge/>
          </w:tcPr>
          <w:p w14:paraId="5CC6042F" w14:textId="77777777" w:rsidR="008D46FB" w:rsidRPr="00B005EF" w:rsidRDefault="008D46FB" w:rsidP="00075F10">
            <w:pPr>
              <w:spacing w:before="80" w:after="80"/>
              <w:rPr>
                <w:b/>
                <w:sz w:val="20"/>
                <w:szCs w:val="20"/>
              </w:rPr>
            </w:pPr>
          </w:p>
        </w:tc>
        <w:tc>
          <w:tcPr>
            <w:tcW w:w="1166" w:type="pct"/>
          </w:tcPr>
          <w:p w14:paraId="339B6401" w14:textId="77777777" w:rsidR="008D46FB" w:rsidRPr="00725BCA" w:rsidRDefault="008D46FB" w:rsidP="00075F10">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14:paraId="6B584789" w14:textId="77777777" w:rsidR="008D46FB" w:rsidRPr="00E41492" w:rsidRDefault="008D46FB" w:rsidP="00075F10">
            <w:pPr>
              <w:spacing w:before="80" w:after="80" w:line="240" w:lineRule="atLeast"/>
              <w:rPr>
                <w:i/>
                <w:sz w:val="20"/>
                <w:szCs w:val="20"/>
              </w:rPr>
            </w:pPr>
          </w:p>
        </w:tc>
      </w:tr>
      <w:tr w:rsidR="008D46FB" w:rsidRPr="00E41492" w14:paraId="431A3E29" w14:textId="77777777" w:rsidTr="00075F10">
        <w:trPr>
          <w:trHeight w:val="92"/>
        </w:trPr>
        <w:tc>
          <w:tcPr>
            <w:tcW w:w="981" w:type="pct"/>
            <w:vMerge/>
          </w:tcPr>
          <w:p w14:paraId="5EA92641" w14:textId="77777777" w:rsidR="008D46FB" w:rsidRPr="00B005EF" w:rsidRDefault="008D46FB" w:rsidP="00075F10">
            <w:pPr>
              <w:spacing w:before="80" w:after="80"/>
              <w:rPr>
                <w:b/>
                <w:sz w:val="20"/>
                <w:szCs w:val="20"/>
              </w:rPr>
            </w:pPr>
          </w:p>
        </w:tc>
        <w:tc>
          <w:tcPr>
            <w:tcW w:w="1166" w:type="pct"/>
          </w:tcPr>
          <w:p w14:paraId="1A2D6E39" w14:textId="77777777" w:rsidR="008D46FB" w:rsidRPr="00725BCA" w:rsidRDefault="008D46FB" w:rsidP="00075F10">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14:paraId="5BEA35AE" w14:textId="77777777" w:rsidR="008D46FB" w:rsidRPr="00E41492" w:rsidRDefault="008D46FB" w:rsidP="00075F10">
            <w:pPr>
              <w:spacing w:before="80" w:after="80" w:line="240" w:lineRule="atLeast"/>
              <w:rPr>
                <w:i/>
                <w:sz w:val="20"/>
                <w:szCs w:val="20"/>
              </w:rPr>
            </w:pPr>
          </w:p>
        </w:tc>
      </w:tr>
      <w:tr w:rsidR="008D46FB" w:rsidRPr="00E41492" w14:paraId="027002A6" w14:textId="77777777" w:rsidTr="00075F10">
        <w:trPr>
          <w:trHeight w:val="92"/>
        </w:trPr>
        <w:tc>
          <w:tcPr>
            <w:tcW w:w="981" w:type="pct"/>
            <w:vMerge/>
          </w:tcPr>
          <w:p w14:paraId="60CF7E96" w14:textId="77777777" w:rsidR="008D46FB" w:rsidRPr="00B005EF" w:rsidRDefault="008D46FB" w:rsidP="00075F10">
            <w:pPr>
              <w:spacing w:before="80" w:after="80"/>
              <w:rPr>
                <w:b/>
                <w:sz w:val="20"/>
                <w:szCs w:val="20"/>
              </w:rPr>
            </w:pPr>
          </w:p>
        </w:tc>
        <w:tc>
          <w:tcPr>
            <w:tcW w:w="1166" w:type="pct"/>
          </w:tcPr>
          <w:p w14:paraId="13383C94" w14:textId="77777777" w:rsidR="008D46FB" w:rsidRPr="00725BCA" w:rsidRDefault="008D46FB" w:rsidP="00075F10">
            <w:pPr>
              <w:spacing w:before="80" w:after="80" w:line="240" w:lineRule="atLeast"/>
              <w:rPr>
                <w:sz w:val="22"/>
                <w:szCs w:val="22"/>
              </w:rPr>
            </w:pPr>
            <w:r w:rsidRPr="00725BCA">
              <w:rPr>
                <w:sz w:val="22"/>
                <w:szCs w:val="22"/>
              </w:rPr>
              <w:t>Not Applicable</w:t>
            </w:r>
            <w:r w:rsidRPr="00725BCA">
              <w:rPr>
                <w:sz w:val="22"/>
                <w:szCs w:val="22"/>
              </w:rPr>
              <w:tab/>
            </w:r>
            <w:r w:rsidRPr="00725BCA">
              <w:rPr>
                <w:rFonts w:eastAsia="MS Gothic" w:hAnsi="MS Gothic"/>
                <w:color w:val="000000"/>
                <w:sz w:val="22"/>
                <w:szCs w:val="22"/>
              </w:rPr>
              <w:t>☐</w:t>
            </w:r>
          </w:p>
        </w:tc>
        <w:tc>
          <w:tcPr>
            <w:tcW w:w="2853" w:type="pct"/>
            <w:gridSpan w:val="3"/>
            <w:vMerge/>
          </w:tcPr>
          <w:p w14:paraId="6F78A572" w14:textId="77777777" w:rsidR="008D46FB" w:rsidRPr="00E41492" w:rsidRDefault="008D46FB" w:rsidP="00075F10">
            <w:pPr>
              <w:spacing w:before="80" w:after="80" w:line="240" w:lineRule="atLeast"/>
              <w:rPr>
                <w:i/>
                <w:sz w:val="20"/>
                <w:szCs w:val="20"/>
              </w:rPr>
            </w:pPr>
          </w:p>
        </w:tc>
      </w:tr>
      <w:tr w:rsidR="008D46FB" w:rsidRPr="00251C62" w14:paraId="4FD8EE7C" w14:textId="77777777" w:rsidTr="00075F10">
        <w:trPr>
          <w:trHeight w:val="95"/>
        </w:trPr>
        <w:tc>
          <w:tcPr>
            <w:tcW w:w="981" w:type="pct"/>
            <w:vMerge w:val="restart"/>
          </w:tcPr>
          <w:p w14:paraId="1E225414" w14:textId="77777777" w:rsidR="008D46FB" w:rsidRPr="00B005EF" w:rsidRDefault="008D46FB" w:rsidP="00075F10">
            <w:pPr>
              <w:spacing w:before="80" w:after="80"/>
              <w:rPr>
                <w:b/>
                <w:sz w:val="20"/>
                <w:szCs w:val="20"/>
              </w:rPr>
            </w:pPr>
            <w:r>
              <w:rPr>
                <w:b/>
                <w:sz w:val="20"/>
                <w:szCs w:val="20"/>
              </w:rPr>
              <w:t>Other c</w:t>
            </w:r>
            <w:r w:rsidRPr="00B005EF">
              <w:rPr>
                <w:b/>
                <w:sz w:val="20"/>
                <w:szCs w:val="20"/>
              </w:rPr>
              <w:t>riteria:</w:t>
            </w:r>
          </w:p>
          <w:p w14:paraId="26003878" w14:textId="77777777" w:rsidR="008D46FB" w:rsidRPr="00B005EF" w:rsidRDefault="008D46FB" w:rsidP="00075F10">
            <w:pPr>
              <w:spacing w:before="80" w:after="80"/>
              <w:rPr>
                <w:b/>
                <w:sz w:val="20"/>
                <w:szCs w:val="20"/>
              </w:rPr>
            </w:pPr>
            <w:r>
              <w:rPr>
                <w:b/>
                <w:sz w:val="20"/>
                <w:szCs w:val="20"/>
              </w:rPr>
              <w:t>K</w:t>
            </w:r>
            <w:r w:rsidRPr="00B005EF">
              <w:rPr>
                <w:b/>
                <w:sz w:val="20"/>
                <w:szCs w:val="20"/>
              </w:rPr>
              <w:t xml:space="preserve">nowledge of </w:t>
            </w:r>
            <w:r>
              <w:rPr>
                <w:b/>
                <w:sz w:val="20"/>
                <w:szCs w:val="20"/>
              </w:rPr>
              <w:t>workplace procedures relating to task</w:t>
            </w:r>
          </w:p>
        </w:tc>
        <w:tc>
          <w:tcPr>
            <w:tcW w:w="1166" w:type="pct"/>
          </w:tcPr>
          <w:p w14:paraId="71831CB9" w14:textId="77777777" w:rsidR="008D46FB" w:rsidRPr="00725BCA" w:rsidRDefault="008D46FB" w:rsidP="00075F10">
            <w:pPr>
              <w:spacing w:before="80" w:after="80" w:line="240" w:lineRule="atLeast"/>
              <w:rPr>
                <w:sz w:val="22"/>
                <w:szCs w:val="22"/>
              </w:rPr>
            </w:pPr>
            <w:r w:rsidRPr="00725BCA">
              <w:rPr>
                <w:sz w:val="22"/>
                <w:szCs w:val="22"/>
              </w:rPr>
              <w:t xml:space="preserve">Outstanding </w:t>
            </w:r>
            <w:r w:rsidRPr="00725BCA">
              <w:rPr>
                <w:sz w:val="22"/>
                <w:szCs w:val="22"/>
              </w:rPr>
              <w:tab/>
            </w:r>
            <w:r w:rsidRPr="00725BCA">
              <w:rPr>
                <w:rFonts w:eastAsia="MS Gothic" w:hAnsi="MS Gothic"/>
                <w:color w:val="000000"/>
                <w:sz w:val="22"/>
                <w:szCs w:val="22"/>
              </w:rPr>
              <w:t>☐</w:t>
            </w:r>
          </w:p>
        </w:tc>
        <w:tc>
          <w:tcPr>
            <w:tcW w:w="2853" w:type="pct"/>
            <w:gridSpan w:val="3"/>
            <w:vMerge w:val="restart"/>
          </w:tcPr>
          <w:p w14:paraId="4DF1C9D6" w14:textId="77777777" w:rsidR="008D46FB" w:rsidRPr="00B005EF" w:rsidRDefault="008D46FB" w:rsidP="00075F10">
            <w:pPr>
              <w:spacing w:before="80" w:after="80" w:line="240" w:lineRule="atLeast"/>
              <w:rPr>
                <w:sz w:val="20"/>
                <w:szCs w:val="20"/>
              </w:rPr>
            </w:pPr>
            <w:r>
              <w:rPr>
                <w:sz w:val="20"/>
                <w:szCs w:val="20"/>
              </w:rPr>
              <w:t>N/A</w:t>
            </w:r>
          </w:p>
        </w:tc>
      </w:tr>
      <w:tr w:rsidR="008D46FB" w:rsidRPr="00E41492" w14:paraId="34C51D03" w14:textId="77777777" w:rsidTr="00075F10">
        <w:trPr>
          <w:trHeight w:val="92"/>
        </w:trPr>
        <w:tc>
          <w:tcPr>
            <w:tcW w:w="981" w:type="pct"/>
            <w:vMerge/>
          </w:tcPr>
          <w:p w14:paraId="5041D96C" w14:textId="77777777" w:rsidR="008D46FB" w:rsidRPr="00E41492" w:rsidRDefault="008D46FB" w:rsidP="00075F10">
            <w:pPr>
              <w:spacing w:before="80" w:after="80"/>
              <w:rPr>
                <w:sz w:val="20"/>
                <w:szCs w:val="20"/>
              </w:rPr>
            </w:pPr>
          </w:p>
        </w:tc>
        <w:tc>
          <w:tcPr>
            <w:tcW w:w="1166" w:type="pct"/>
          </w:tcPr>
          <w:p w14:paraId="093EDDED" w14:textId="77777777" w:rsidR="008D46FB" w:rsidRPr="00725BCA" w:rsidRDefault="008D46FB" w:rsidP="00075F10">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Pr="00725BCA">
              <w:rPr>
                <w:rFonts w:eastAsia="MS Gothic" w:hAnsi="MS Gothic"/>
                <w:color w:val="000000"/>
                <w:sz w:val="22"/>
                <w:szCs w:val="22"/>
              </w:rPr>
              <w:t>☐</w:t>
            </w:r>
          </w:p>
        </w:tc>
        <w:tc>
          <w:tcPr>
            <w:tcW w:w="2853" w:type="pct"/>
            <w:gridSpan w:val="3"/>
            <w:vMerge/>
          </w:tcPr>
          <w:p w14:paraId="4BD490D5" w14:textId="77777777" w:rsidR="008D46FB" w:rsidRPr="00E41492" w:rsidRDefault="008D46FB" w:rsidP="00075F10">
            <w:pPr>
              <w:spacing w:before="80" w:after="80" w:line="240" w:lineRule="atLeast"/>
              <w:rPr>
                <w:i/>
                <w:sz w:val="20"/>
                <w:szCs w:val="20"/>
              </w:rPr>
            </w:pPr>
          </w:p>
        </w:tc>
      </w:tr>
      <w:tr w:rsidR="008D46FB" w:rsidRPr="00E41492" w14:paraId="351BA7CB" w14:textId="77777777" w:rsidTr="00075F10">
        <w:trPr>
          <w:trHeight w:val="92"/>
        </w:trPr>
        <w:tc>
          <w:tcPr>
            <w:tcW w:w="981" w:type="pct"/>
            <w:vMerge/>
          </w:tcPr>
          <w:p w14:paraId="08F6C992" w14:textId="77777777" w:rsidR="008D46FB" w:rsidRPr="00E41492" w:rsidRDefault="008D46FB" w:rsidP="00075F10">
            <w:pPr>
              <w:spacing w:before="80" w:after="80"/>
              <w:rPr>
                <w:sz w:val="20"/>
                <w:szCs w:val="20"/>
              </w:rPr>
            </w:pPr>
          </w:p>
        </w:tc>
        <w:tc>
          <w:tcPr>
            <w:tcW w:w="1166" w:type="pct"/>
          </w:tcPr>
          <w:p w14:paraId="7E9F9278" w14:textId="77777777" w:rsidR="008D46FB" w:rsidRPr="00725BCA" w:rsidRDefault="008D46FB" w:rsidP="00075F10">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14:paraId="4AC2FAC8" w14:textId="77777777" w:rsidR="008D46FB" w:rsidRPr="00E41492" w:rsidRDefault="008D46FB" w:rsidP="00075F10">
            <w:pPr>
              <w:spacing w:before="80" w:after="80" w:line="240" w:lineRule="atLeast"/>
              <w:rPr>
                <w:i/>
                <w:sz w:val="20"/>
                <w:szCs w:val="20"/>
              </w:rPr>
            </w:pPr>
          </w:p>
        </w:tc>
      </w:tr>
      <w:tr w:rsidR="008D46FB" w:rsidRPr="00E41492" w14:paraId="7619C31E" w14:textId="77777777" w:rsidTr="00075F10">
        <w:trPr>
          <w:trHeight w:val="92"/>
        </w:trPr>
        <w:tc>
          <w:tcPr>
            <w:tcW w:w="981" w:type="pct"/>
            <w:vMerge/>
          </w:tcPr>
          <w:p w14:paraId="0100E81F" w14:textId="77777777" w:rsidR="008D46FB" w:rsidRPr="00E41492" w:rsidRDefault="008D46FB" w:rsidP="00075F10">
            <w:pPr>
              <w:spacing w:before="80" w:after="80"/>
              <w:rPr>
                <w:sz w:val="20"/>
                <w:szCs w:val="20"/>
              </w:rPr>
            </w:pPr>
          </w:p>
        </w:tc>
        <w:tc>
          <w:tcPr>
            <w:tcW w:w="1166" w:type="pct"/>
          </w:tcPr>
          <w:p w14:paraId="1AD5AAC8" w14:textId="77777777" w:rsidR="008D46FB" w:rsidRPr="00725BCA" w:rsidRDefault="008D46FB" w:rsidP="00075F10">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14:paraId="12057302" w14:textId="77777777" w:rsidR="008D46FB" w:rsidRPr="00E41492" w:rsidRDefault="008D46FB" w:rsidP="00075F10">
            <w:pPr>
              <w:spacing w:before="80" w:after="80" w:line="240" w:lineRule="atLeast"/>
              <w:rPr>
                <w:i/>
                <w:sz w:val="20"/>
                <w:szCs w:val="20"/>
              </w:rPr>
            </w:pPr>
          </w:p>
        </w:tc>
      </w:tr>
      <w:tr w:rsidR="008D46FB" w:rsidRPr="00E41492" w14:paraId="18EB377D" w14:textId="77777777" w:rsidTr="00075F10">
        <w:trPr>
          <w:trHeight w:val="92"/>
        </w:trPr>
        <w:tc>
          <w:tcPr>
            <w:tcW w:w="981" w:type="pct"/>
            <w:vMerge/>
          </w:tcPr>
          <w:p w14:paraId="555F3E9C" w14:textId="77777777" w:rsidR="008D46FB" w:rsidRPr="00E41492" w:rsidRDefault="008D46FB" w:rsidP="00075F10">
            <w:pPr>
              <w:spacing w:before="80" w:after="80"/>
              <w:rPr>
                <w:sz w:val="20"/>
                <w:szCs w:val="20"/>
              </w:rPr>
            </w:pPr>
          </w:p>
        </w:tc>
        <w:tc>
          <w:tcPr>
            <w:tcW w:w="1166" w:type="pct"/>
          </w:tcPr>
          <w:p w14:paraId="41F1CDB3" w14:textId="77777777" w:rsidR="008D46FB" w:rsidRPr="00725BCA" w:rsidRDefault="008D46FB" w:rsidP="00075F10">
            <w:pPr>
              <w:spacing w:before="80" w:after="80" w:line="240" w:lineRule="atLeast"/>
              <w:rPr>
                <w:sz w:val="22"/>
                <w:szCs w:val="22"/>
              </w:rPr>
            </w:pPr>
            <w:r w:rsidRPr="00725BCA">
              <w:rPr>
                <w:sz w:val="22"/>
                <w:szCs w:val="22"/>
              </w:rPr>
              <w:t>Not Applicable</w:t>
            </w:r>
            <w:r w:rsidRPr="00725BCA">
              <w:rPr>
                <w:sz w:val="22"/>
                <w:szCs w:val="22"/>
              </w:rPr>
              <w:tab/>
            </w:r>
            <w:r w:rsidRPr="00725BCA">
              <w:rPr>
                <w:rFonts w:eastAsia="MS Gothic" w:hAnsi="MS Gothic"/>
                <w:color w:val="000000"/>
                <w:sz w:val="22"/>
                <w:szCs w:val="22"/>
              </w:rPr>
              <w:t>☐</w:t>
            </w:r>
          </w:p>
        </w:tc>
        <w:tc>
          <w:tcPr>
            <w:tcW w:w="2853" w:type="pct"/>
            <w:gridSpan w:val="3"/>
            <w:vMerge/>
          </w:tcPr>
          <w:p w14:paraId="746D1C7F" w14:textId="77777777" w:rsidR="008D46FB" w:rsidRPr="00E41492" w:rsidRDefault="008D46FB" w:rsidP="00075F10">
            <w:pPr>
              <w:spacing w:before="80" w:after="80" w:line="240" w:lineRule="atLeast"/>
              <w:rPr>
                <w:i/>
                <w:sz w:val="20"/>
                <w:szCs w:val="20"/>
              </w:rPr>
            </w:pPr>
          </w:p>
        </w:tc>
      </w:tr>
    </w:tbl>
    <w:p w14:paraId="12BC79EC" w14:textId="77777777" w:rsidR="008D46FB" w:rsidRPr="007671CE" w:rsidRDefault="008D46FB" w:rsidP="008D46FB"/>
    <w:p w14:paraId="0C7F121F" w14:textId="77777777" w:rsidR="003F335F" w:rsidRPr="007671CE" w:rsidRDefault="003F335F" w:rsidP="007671CE"/>
    <w:sectPr w:rsidR="003F335F" w:rsidRPr="007671CE" w:rsidSect="001A2AE3">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3CD62" w14:textId="77777777" w:rsidR="00BF39F3" w:rsidRDefault="00BF39F3" w:rsidP="00EF4BE5">
      <w:pPr>
        <w:spacing w:after="0" w:line="240" w:lineRule="auto"/>
      </w:pPr>
      <w:r>
        <w:separator/>
      </w:r>
    </w:p>
  </w:endnote>
  <w:endnote w:type="continuationSeparator" w:id="0">
    <w:p w14:paraId="2765A840" w14:textId="77777777" w:rsidR="00BF39F3" w:rsidRDefault="00BF39F3" w:rsidP="00EF4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1A1DB" w14:textId="77777777" w:rsidR="00EF4BE5" w:rsidRPr="009479FC" w:rsidRDefault="00EF4BE5">
    <w:pPr>
      <w:pStyle w:val="Footer"/>
      <w:rPr>
        <w:sz w:val="16"/>
        <w:szCs w:val="16"/>
      </w:rPr>
    </w:pPr>
    <w:r w:rsidRPr="009479FC">
      <w:rPr>
        <w:sz w:val="16"/>
        <w:szCs w:val="16"/>
      </w:rPr>
      <w:tab/>
    </w:r>
    <w:r w:rsidRPr="009479FC">
      <w:rPr>
        <w:sz w:val="16"/>
        <w:szCs w:val="16"/>
      </w:rPr>
      <w:tab/>
    </w:r>
    <w:r w:rsidRPr="009479FC">
      <w:rPr>
        <w:rStyle w:val="PageNumber"/>
        <w:sz w:val="16"/>
        <w:szCs w:val="16"/>
      </w:rPr>
      <w:t xml:space="preserve">Page </w:t>
    </w:r>
    <w:r w:rsidR="003A380C" w:rsidRPr="009479FC">
      <w:rPr>
        <w:rStyle w:val="PageNumber"/>
        <w:sz w:val="16"/>
        <w:szCs w:val="16"/>
      </w:rPr>
      <w:fldChar w:fldCharType="begin"/>
    </w:r>
    <w:r w:rsidRPr="009479FC">
      <w:rPr>
        <w:rStyle w:val="PageNumber"/>
        <w:sz w:val="16"/>
        <w:szCs w:val="16"/>
      </w:rPr>
      <w:instrText xml:space="preserve"> PAGE </w:instrText>
    </w:r>
    <w:r w:rsidR="003A380C" w:rsidRPr="009479FC">
      <w:rPr>
        <w:rStyle w:val="PageNumber"/>
        <w:sz w:val="16"/>
        <w:szCs w:val="16"/>
      </w:rPr>
      <w:fldChar w:fldCharType="separate"/>
    </w:r>
    <w:r w:rsidR="00E94DF8">
      <w:rPr>
        <w:rStyle w:val="PageNumber"/>
        <w:noProof/>
        <w:sz w:val="16"/>
        <w:szCs w:val="16"/>
      </w:rPr>
      <w:t>1</w:t>
    </w:r>
    <w:r w:rsidR="003A380C" w:rsidRPr="009479FC">
      <w:rPr>
        <w:rStyle w:val="PageNumber"/>
        <w:sz w:val="16"/>
        <w:szCs w:val="16"/>
      </w:rPr>
      <w:fldChar w:fldCharType="end"/>
    </w:r>
    <w:r w:rsidRPr="009479FC">
      <w:rPr>
        <w:sz w:val="16"/>
        <w:szCs w:val="1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50983" w14:textId="77777777" w:rsidR="00BF39F3" w:rsidRDefault="00BF39F3" w:rsidP="00EF4BE5">
      <w:pPr>
        <w:spacing w:after="0" w:line="240" w:lineRule="auto"/>
      </w:pPr>
      <w:r>
        <w:separator/>
      </w:r>
    </w:p>
  </w:footnote>
  <w:footnote w:type="continuationSeparator" w:id="0">
    <w:p w14:paraId="1DF57976" w14:textId="77777777" w:rsidR="00BF39F3" w:rsidRDefault="00BF39F3" w:rsidP="00EF4BE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26D62"/>
    <w:multiLevelType w:val="hybridMultilevel"/>
    <w:tmpl w:val="1CD43D80"/>
    <w:lvl w:ilvl="0" w:tplc="BD5AAD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CA0D7E"/>
    <w:multiLevelType w:val="hybridMultilevel"/>
    <w:tmpl w:val="B55E6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AF17C8"/>
    <w:multiLevelType w:val="hybridMultilevel"/>
    <w:tmpl w:val="1C78725A"/>
    <w:lvl w:ilvl="0" w:tplc="19DA2652">
      <w:start w:val="1"/>
      <w:numFmt w:val="bullet"/>
      <w:pStyle w:val="ListParagraph"/>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418A0290"/>
    <w:multiLevelType w:val="multilevel"/>
    <w:tmpl w:val="131C7A1E"/>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nsid w:val="6DF94ACF"/>
    <w:multiLevelType w:val="hybridMultilevel"/>
    <w:tmpl w:val="69FC4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550286"/>
    <w:multiLevelType w:val="hybridMultilevel"/>
    <w:tmpl w:val="FE48D5A0"/>
    <w:lvl w:ilvl="0" w:tplc="81A06F16">
      <w:start w:val="6"/>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32"/>
    <w:rsid w:val="000007E5"/>
    <w:rsid w:val="00010769"/>
    <w:rsid w:val="00012B44"/>
    <w:rsid w:val="00017312"/>
    <w:rsid w:val="00026ED1"/>
    <w:rsid w:val="00030A89"/>
    <w:rsid w:val="00051BEE"/>
    <w:rsid w:val="00065FB9"/>
    <w:rsid w:val="00083C00"/>
    <w:rsid w:val="00087A2F"/>
    <w:rsid w:val="00097A41"/>
    <w:rsid w:val="000A2331"/>
    <w:rsid w:val="000A6CA7"/>
    <w:rsid w:val="000A7F40"/>
    <w:rsid w:val="000B54D4"/>
    <w:rsid w:val="000B6BF9"/>
    <w:rsid w:val="000C03F2"/>
    <w:rsid w:val="000C35AB"/>
    <w:rsid w:val="000D013E"/>
    <w:rsid w:val="000D61FD"/>
    <w:rsid w:val="000E0859"/>
    <w:rsid w:val="001006C3"/>
    <w:rsid w:val="00102338"/>
    <w:rsid w:val="0010572B"/>
    <w:rsid w:val="0011104E"/>
    <w:rsid w:val="00125C20"/>
    <w:rsid w:val="00131806"/>
    <w:rsid w:val="00134465"/>
    <w:rsid w:val="001345B9"/>
    <w:rsid w:val="00136E85"/>
    <w:rsid w:val="001370B7"/>
    <w:rsid w:val="00140D7A"/>
    <w:rsid w:val="001411CE"/>
    <w:rsid w:val="00141F78"/>
    <w:rsid w:val="001449A3"/>
    <w:rsid w:val="001508ED"/>
    <w:rsid w:val="001522A1"/>
    <w:rsid w:val="00153836"/>
    <w:rsid w:val="00153A91"/>
    <w:rsid w:val="00167DB5"/>
    <w:rsid w:val="001871EC"/>
    <w:rsid w:val="0019637C"/>
    <w:rsid w:val="001A2AE3"/>
    <w:rsid w:val="001A7171"/>
    <w:rsid w:val="001C6990"/>
    <w:rsid w:val="001D49C4"/>
    <w:rsid w:val="001E1397"/>
    <w:rsid w:val="001E2075"/>
    <w:rsid w:val="00203A6C"/>
    <w:rsid w:val="00206C7A"/>
    <w:rsid w:val="00211006"/>
    <w:rsid w:val="002313C6"/>
    <w:rsid w:val="00235E76"/>
    <w:rsid w:val="00242755"/>
    <w:rsid w:val="00251479"/>
    <w:rsid w:val="00251C62"/>
    <w:rsid w:val="002571DD"/>
    <w:rsid w:val="00273A8E"/>
    <w:rsid w:val="00283AE0"/>
    <w:rsid w:val="00293BB0"/>
    <w:rsid w:val="00297980"/>
    <w:rsid w:val="002A294D"/>
    <w:rsid w:val="002A4639"/>
    <w:rsid w:val="002B18FA"/>
    <w:rsid w:val="002B2A6A"/>
    <w:rsid w:val="002B2B14"/>
    <w:rsid w:val="002B3E47"/>
    <w:rsid w:val="002C7412"/>
    <w:rsid w:val="002D51EE"/>
    <w:rsid w:val="002E3727"/>
    <w:rsid w:val="0030455B"/>
    <w:rsid w:val="00313868"/>
    <w:rsid w:val="00334163"/>
    <w:rsid w:val="0033501E"/>
    <w:rsid w:val="00337CFA"/>
    <w:rsid w:val="0036341C"/>
    <w:rsid w:val="00363E26"/>
    <w:rsid w:val="003744C2"/>
    <w:rsid w:val="00375935"/>
    <w:rsid w:val="00384AA5"/>
    <w:rsid w:val="00390EC8"/>
    <w:rsid w:val="003911B8"/>
    <w:rsid w:val="00391B0F"/>
    <w:rsid w:val="003A380C"/>
    <w:rsid w:val="003A386A"/>
    <w:rsid w:val="003A5F3B"/>
    <w:rsid w:val="003B0BBD"/>
    <w:rsid w:val="003B2DF8"/>
    <w:rsid w:val="003C2321"/>
    <w:rsid w:val="003C485B"/>
    <w:rsid w:val="003D27FF"/>
    <w:rsid w:val="003D5A3B"/>
    <w:rsid w:val="003E05B7"/>
    <w:rsid w:val="003E1913"/>
    <w:rsid w:val="003F335F"/>
    <w:rsid w:val="003F5DAC"/>
    <w:rsid w:val="003F6879"/>
    <w:rsid w:val="003F7A66"/>
    <w:rsid w:val="00415151"/>
    <w:rsid w:val="00426D0D"/>
    <w:rsid w:val="00435A6C"/>
    <w:rsid w:val="00440A12"/>
    <w:rsid w:val="00442582"/>
    <w:rsid w:val="0045396E"/>
    <w:rsid w:val="004556F9"/>
    <w:rsid w:val="0048380D"/>
    <w:rsid w:val="0048569D"/>
    <w:rsid w:val="00491D4D"/>
    <w:rsid w:val="004A3E25"/>
    <w:rsid w:val="004B1E6D"/>
    <w:rsid w:val="004C1C69"/>
    <w:rsid w:val="004C1DAA"/>
    <w:rsid w:val="004C546F"/>
    <w:rsid w:val="004C61F5"/>
    <w:rsid w:val="004D1F74"/>
    <w:rsid w:val="004E10CB"/>
    <w:rsid w:val="004E20D2"/>
    <w:rsid w:val="004F1600"/>
    <w:rsid w:val="004F7C83"/>
    <w:rsid w:val="00506FA8"/>
    <w:rsid w:val="0051753A"/>
    <w:rsid w:val="00526946"/>
    <w:rsid w:val="0057045D"/>
    <w:rsid w:val="005751EC"/>
    <w:rsid w:val="00577836"/>
    <w:rsid w:val="00582491"/>
    <w:rsid w:val="00584A12"/>
    <w:rsid w:val="005860ED"/>
    <w:rsid w:val="00593D96"/>
    <w:rsid w:val="00595C36"/>
    <w:rsid w:val="005961B4"/>
    <w:rsid w:val="00596DCD"/>
    <w:rsid w:val="005A0760"/>
    <w:rsid w:val="005A0CEC"/>
    <w:rsid w:val="005B122C"/>
    <w:rsid w:val="005B6406"/>
    <w:rsid w:val="005B6884"/>
    <w:rsid w:val="005C0530"/>
    <w:rsid w:val="005C7725"/>
    <w:rsid w:val="005E5654"/>
    <w:rsid w:val="005F0A91"/>
    <w:rsid w:val="005F4498"/>
    <w:rsid w:val="005F72CA"/>
    <w:rsid w:val="006034C9"/>
    <w:rsid w:val="0061667A"/>
    <w:rsid w:val="0062270A"/>
    <w:rsid w:val="00647D5B"/>
    <w:rsid w:val="00655FF1"/>
    <w:rsid w:val="00661A61"/>
    <w:rsid w:val="00661D86"/>
    <w:rsid w:val="006717B1"/>
    <w:rsid w:val="00677205"/>
    <w:rsid w:val="00681260"/>
    <w:rsid w:val="006838C3"/>
    <w:rsid w:val="00684FD0"/>
    <w:rsid w:val="0068773B"/>
    <w:rsid w:val="006A0927"/>
    <w:rsid w:val="006A14A1"/>
    <w:rsid w:val="006A7DFA"/>
    <w:rsid w:val="006B1565"/>
    <w:rsid w:val="006B2057"/>
    <w:rsid w:val="006B468A"/>
    <w:rsid w:val="006B4779"/>
    <w:rsid w:val="006C715A"/>
    <w:rsid w:val="006C7284"/>
    <w:rsid w:val="006D5360"/>
    <w:rsid w:val="006E12DB"/>
    <w:rsid w:val="006E3C64"/>
    <w:rsid w:val="006E50DF"/>
    <w:rsid w:val="006E5C93"/>
    <w:rsid w:val="006F25AE"/>
    <w:rsid w:val="007019E5"/>
    <w:rsid w:val="00703F3E"/>
    <w:rsid w:val="00710499"/>
    <w:rsid w:val="0072128B"/>
    <w:rsid w:val="0072372B"/>
    <w:rsid w:val="00725BCA"/>
    <w:rsid w:val="007310E3"/>
    <w:rsid w:val="0073309B"/>
    <w:rsid w:val="00740388"/>
    <w:rsid w:val="007451FA"/>
    <w:rsid w:val="00753132"/>
    <w:rsid w:val="007671CE"/>
    <w:rsid w:val="007700B6"/>
    <w:rsid w:val="00771E1E"/>
    <w:rsid w:val="00772B00"/>
    <w:rsid w:val="007836F3"/>
    <w:rsid w:val="00783C4A"/>
    <w:rsid w:val="00792E6A"/>
    <w:rsid w:val="007B04A1"/>
    <w:rsid w:val="007C44F2"/>
    <w:rsid w:val="007C5587"/>
    <w:rsid w:val="007C6962"/>
    <w:rsid w:val="007D0FD1"/>
    <w:rsid w:val="007E26F5"/>
    <w:rsid w:val="007E3BB5"/>
    <w:rsid w:val="007F349C"/>
    <w:rsid w:val="007F3B6D"/>
    <w:rsid w:val="008045CC"/>
    <w:rsid w:val="0080564F"/>
    <w:rsid w:val="00825958"/>
    <w:rsid w:val="0082728A"/>
    <w:rsid w:val="008424AD"/>
    <w:rsid w:val="00845808"/>
    <w:rsid w:val="00847197"/>
    <w:rsid w:val="00852F9D"/>
    <w:rsid w:val="0086412F"/>
    <w:rsid w:val="0087049A"/>
    <w:rsid w:val="008763F4"/>
    <w:rsid w:val="008766A6"/>
    <w:rsid w:val="0088085D"/>
    <w:rsid w:val="00885B03"/>
    <w:rsid w:val="008A05F1"/>
    <w:rsid w:val="008A3547"/>
    <w:rsid w:val="008D46FB"/>
    <w:rsid w:val="008E77FA"/>
    <w:rsid w:val="008F0D43"/>
    <w:rsid w:val="00903568"/>
    <w:rsid w:val="0091304B"/>
    <w:rsid w:val="0091760E"/>
    <w:rsid w:val="009279DF"/>
    <w:rsid w:val="00942240"/>
    <w:rsid w:val="00943651"/>
    <w:rsid w:val="009479FC"/>
    <w:rsid w:val="009530F1"/>
    <w:rsid w:val="0095419D"/>
    <w:rsid w:val="009734B9"/>
    <w:rsid w:val="009765E9"/>
    <w:rsid w:val="00986276"/>
    <w:rsid w:val="00990470"/>
    <w:rsid w:val="009932AA"/>
    <w:rsid w:val="009A3486"/>
    <w:rsid w:val="009B1257"/>
    <w:rsid w:val="009B484C"/>
    <w:rsid w:val="009D33CB"/>
    <w:rsid w:val="009D40D9"/>
    <w:rsid w:val="009E741E"/>
    <w:rsid w:val="009F749C"/>
    <w:rsid w:val="00A04EB8"/>
    <w:rsid w:val="00A157AC"/>
    <w:rsid w:val="00A15B6A"/>
    <w:rsid w:val="00A35A33"/>
    <w:rsid w:val="00A42C8D"/>
    <w:rsid w:val="00A44CFD"/>
    <w:rsid w:val="00A4529E"/>
    <w:rsid w:val="00A65072"/>
    <w:rsid w:val="00A75B92"/>
    <w:rsid w:val="00A83A69"/>
    <w:rsid w:val="00A91D9C"/>
    <w:rsid w:val="00A94D97"/>
    <w:rsid w:val="00A97F3F"/>
    <w:rsid w:val="00AA25DB"/>
    <w:rsid w:val="00AA5E38"/>
    <w:rsid w:val="00AB2913"/>
    <w:rsid w:val="00AC5645"/>
    <w:rsid w:val="00AD3F7D"/>
    <w:rsid w:val="00B003A6"/>
    <w:rsid w:val="00B005EF"/>
    <w:rsid w:val="00B02721"/>
    <w:rsid w:val="00B24646"/>
    <w:rsid w:val="00B275AC"/>
    <w:rsid w:val="00B3127E"/>
    <w:rsid w:val="00B37143"/>
    <w:rsid w:val="00B401F8"/>
    <w:rsid w:val="00B4135C"/>
    <w:rsid w:val="00B45155"/>
    <w:rsid w:val="00B4649A"/>
    <w:rsid w:val="00B54212"/>
    <w:rsid w:val="00B54447"/>
    <w:rsid w:val="00B54497"/>
    <w:rsid w:val="00B605C4"/>
    <w:rsid w:val="00B6648F"/>
    <w:rsid w:val="00B7689D"/>
    <w:rsid w:val="00B86563"/>
    <w:rsid w:val="00BA53DB"/>
    <w:rsid w:val="00BA5ED8"/>
    <w:rsid w:val="00BD15E2"/>
    <w:rsid w:val="00BD439F"/>
    <w:rsid w:val="00BE0154"/>
    <w:rsid w:val="00BE07C2"/>
    <w:rsid w:val="00BF39F3"/>
    <w:rsid w:val="00C058EB"/>
    <w:rsid w:val="00C063A2"/>
    <w:rsid w:val="00C10D00"/>
    <w:rsid w:val="00C241BD"/>
    <w:rsid w:val="00C24A05"/>
    <w:rsid w:val="00C4485C"/>
    <w:rsid w:val="00C56986"/>
    <w:rsid w:val="00C60EF1"/>
    <w:rsid w:val="00C64845"/>
    <w:rsid w:val="00C70635"/>
    <w:rsid w:val="00C83847"/>
    <w:rsid w:val="00C90417"/>
    <w:rsid w:val="00CA423F"/>
    <w:rsid w:val="00CB358C"/>
    <w:rsid w:val="00CC2036"/>
    <w:rsid w:val="00CC377F"/>
    <w:rsid w:val="00CC5852"/>
    <w:rsid w:val="00CC7F94"/>
    <w:rsid w:val="00CD4F18"/>
    <w:rsid w:val="00CE0ADD"/>
    <w:rsid w:val="00CE114D"/>
    <w:rsid w:val="00CE1806"/>
    <w:rsid w:val="00CF47B8"/>
    <w:rsid w:val="00CF69F7"/>
    <w:rsid w:val="00D11B06"/>
    <w:rsid w:val="00D12F57"/>
    <w:rsid w:val="00D1684F"/>
    <w:rsid w:val="00D173A5"/>
    <w:rsid w:val="00D2028C"/>
    <w:rsid w:val="00D3394A"/>
    <w:rsid w:val="00D408AA"/>
    <w:rsid w:val="00D46716"/>
    <w:rsid w:val="00D47003"/>
    <w:rsid w:val="00D53DFD"/>
    <w:rsid w:val="00D62A19"/>
    <w:rsid w:val="00D650E4"/>
    <w:rsid w:val="00D66A62"/>
    <w:rsid w:val="00D7241A"/>
    <w:rsid w:val="00D80BF7"/>
    <w:rsid w:val="00D87395"/>
    <w:rsid w:val="00D92589"/>
    <w:rsid w:val="00DA2FF4"/>
    <w:rsid w:val="00DB40EC"/>
    <w:rsid w:val="00DB7A8C"/>
    <w:rsid w:val="00DC7E42"/>
    <w:rsid w:val="00DD239C"/>
    <w:rsid w:val="00DE3086"/>
    <w:rsid w:val="00E12E1F"/>
    <w:rsid w:val="00E135E4"/>
    <w:rsid w:val="00E145DB"/>
    <w:rsid w:val="00E2099C"/>
    <w:rsid w:val="00E21CCD"/>
    <w:rsid w:val="00E24BE5"/>
    <w:rsid w:val="00E35A0E"/>
    <w:rsid w:val="00E36748"/>
    <w:rsid w:val="00E41492"/>
    <w:rsid w:val="00E54DA6"/>
    <w:rsid w:val="00E61DF3"/>
    <w:rsid w:val="00E704E4"/>
    <w:rsid w:val="00E73415"/>
    <w:rsid w:val="00E771E4"/>
    <w:rsid w:val="00E94DF8"/>
    <w:rsid w:val="00EC7063"/>
    <w:rsid w:val="00ED5001"/>
    <w:rsid w:val="00ED677A"/>
    <w:rsid w:val="00EE38E5"/>
    <w:rsid w:val="00EE4261"/>
    <w:rsid w:val="00EF078D"/>
    <w:rsid w:val="00EF4BE5"/>
    <w:rsid w:val="00F03DDA"/>
    <w:rsid w:val="00F06DF5"/>
    <w:rsid w:val="00F163A9"/>
    <w:rsid w:val="00F21815"/>
    <w:rsid w:val="00F26EFB"/>
    <w:rsid w:val="00F3199A"/>
    <w:rsid w:val="00F42A2E"/>
    <w:rsid w:val="00F465D6"/>
    <w:rsid w:val="00F51E2F"/>
    <w:rsid w:val="00F707EB"/>
    <w:rsid w:val="00F7700D"/>
    <w:rsid w:val="00F77093"/>
    <w:rsid w:val="00F801BA"/>
    <w:rsid w:val="00F81875"/>
    <w:rsid w:val="00F82331"/>
    <w:rsid w:val="00F83556"/>
    <w:rsid w:val="00F8527B"/>
    <w:rsid w:val="00FA3F03"/>
    <w:rsid w:val="00FA5E8A"/>
    <w:rsid w:val="00FA68EE"/>
    <w:rsid w:val="00FA7652"/>
    <w:rsid w:val="00FC1145"/>
    <w:rsid w:val="00FC3070"/>
    <w:rsid w:val="00FD0935"/>
    <w:rsid w:val="00FD198C"/>
    <w:rsid w:val="00FD7C4A"/>
    <w:rsid w:val="00FE0425"/>
    <w:rsid w:val="00FF5E61"/>
    <w:rsid w:val="00FF76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C5C066"/>
  <w15:docId w15:val="{9B470C62-C21E-4D15-B48A-85B6A362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331"/>
    <w:pPr>
      <w:spacing w:after="120" w:line="280" w:lineRule="atLeast"/>
    </w:pPr>
    <w:rPr>
      <w:rFonts w:ascii="Calibri" w:eastAsia="Times New Roman" w:hAnsi="Calibri" w:cs="Times New Roman"/>
      <w:lang w:val="en-GB" w:eastAsia="en-GB"/>
    </w:rPr>
  </w:style>
  <w:style w:type="paragraph" w:styleId="Heading1">
    <w:name w:val="heading 1"/>
    <w:basedOn w:val="Normal"/>
    <w:next w:val="Normal"/>
    <w:link w:val="Heading1Char"/>
    <w:qFormat/>
    <w:rsid w:val="000A2331"/>
    <w:pPr>
      <w:keepNext/>
      <w:keepLines/>
      <w:spacing w:before="120"/>
      <w:outlineLvl w:val="0"/>
    </w:pPr>
    <w:rPr>
      <w:b/>
      <w:bCs/>
      <w:color w:val="000000"/>
      <w:sz w:val="32"/>
      <w:szCs w:val="28"/>
    </w:rPr>
  </w:style>
  <w:style w:type="paragraph" w:styleId="Heading2">
    <w:name w:val="heading 2"/>
    <w:basedOn w:val="Normal"/>
    <w:next w:val="Normal"/>
    <w:link w:val="Heading2Char"/>
    <w:uiPriority w:val="9"/>
    <w:unhideWhenUsed/>
    <w:qFormat/>
    <w:rsid w:val="000A2331"/>
    <w:pPr>
      <w:keepNext/>
      <w:keepLines/>
      <w:spacing w:before="120"/>
      <w:outlineLvl w:val="1"/>
    </w:pPr>
    <w:rPr>
      <w:b/>
      <w:bCs/>
      <w:color w:val="000000"/>
      <w:sz w:val="28"/>
      <w:szCs w:val="26"/>
    </w:rPr>
  </w:style>
  <w:style w:type="paragraph" w:styleId="Heading3">
    <w:name w:val="heading 3"/>
    <w:basedOn w:val="Normal"/>
    <w:next w:val="Normal"/>
    <w:link w:val="Heading3Char"/>
    <w:uiPriority w:val="9"/>
    <w:semiHidden/>
    <w:unhideWhenUsed/>
    <w:qFormat/>
    <w:rsid w:val="000C0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2331"/>
    <w:rPr>
      <w:rFonts w:ascii="Calibri" w:eastAsia="Times New Roman" w:hAnsi="Calibri" w:cs="Times New Roman"/>
      <w:b/>
      <w:bCs/>
      <w:color w:val="000000"/>
      <w:sz w:val="32"/>
      <w:szCs w:val="28"/>
      <w:lang w:val="en-GB" w:eastAsia="en-GB"/>
    </w:rPr>
  </w:style>
  <w:style w:type="character" w:customStyle="1" w:styleId="Heading2Char">
    <w:name w:val="Heading 2 Char"/>
    <w:basedOn w:val="DefaultParagraphFont"/>
    <w:link w:val="Heading2"/>
    <w:uiPriority w:val="9"/>
    <w:rsid w:val="000A2331"/>
    <w:rPr>
      <w:rFonts w:ascii="Calibri" w:eastAsia="Times New Roman" w:hAnsi="Calibri" w:cs="Times New Roman"/>
      <w:b/>
      <w:bCs/>
      <w:color w:val="000000"/>
      <w:sz w:val="28"/>
      <w:szCs w:val="26"/>
      <w:lang w:val="en-GB" w:eastAsia="en-GB"/>
    </w:rPr>
  </w:style>
  <w:style w:type="paragraph" w:styleId="ListParagraph">
    <w:name w:val="List Paragraph"/>
    <w:basedOn w:val="Normal"/>
    <w:qFormat/>
    <w:rsid w:val="000A2331"/>
    <w:pPr>
      <w:numPr>
        <w:numId w:val="1"/>
      </w:numPr>
      <w:contextualSpacing/>
    </w:pPr>
  </w:style>
  <w:style w:type="character" w:customStyle="1" w:styleId="BodyTextSmlGapArialChar">
    <w:name w:val="BodyText_SmlGapArial Char"/>
    <w:basedOn w:val="DefaultParagraphFont"/>
    <w:link w:val="BodyTextSmlGapArial"/>
    <w:rsid w:val="000A2331"/>
    <w:rPr>
      <w:rFonts w:ascii="Arial" w:hAnsi="Arial"/>
      <w:lang w:val="en-GB"/>
    </w:rPr>
  </w:style>
  <w:style w:type="paragraph" w:customStyle="1" w:styleId="BodyTextSmlGapArial">
    <w:name w:val="BodyText_SmlGapArial"/>
    <w:basedOn w:val="Normal"/>
    <w:link w:val="BodyTextSmlGapArialChar"/>
    <w:rsid w:val="000A2331"/>
    <w:pPr>
      <w:spacing w:before="60" w:line="240" w:lineRule="auto"/>
    </w:pPr>
    <w:rPr>
      <w:rFonts w:ascii="Arial" w:eastAsiaTheme="minorEastAsia" w:hAnsi="Arial" w:cstheme="minorBidi"/>
      <w:lang w:eastAsia="en-US"/>
    </w:rPr>
  </w:style>
  <w:style w:type="character" w:customStyle="1" w:styleId="Heading3Char">
    <w:name w:val="Heading 3 Char"/>
    <w:basedOn w:val="DefaultParagraphFont"/>
    <w:link w:val="Heading3"/>
    <w:uiPriority w:val="9"/>
    <w:semiHidden/>
    <w:rsid w:val="000C03F2"/>
    <w:rPr>
      <w:rFonts w:asciiTheme="majorHAnsi" w:eastAsiaTheme="majorEastAsia" w:hAnsiTheme="majorHAnsi" w:cstheme="majorBidi"/>
      <w:b/>
      <w:bCs/>
      <w:color w:val="4F81BD" w:themeColor="accent1"/>
      <w:lang w:val="en-GB" w:eastAsia="en-GB"/>
    </w:rPr>
  </w:style>
  <w:style w:type="paragraph" w:styleId="z-BottomofForm">
    <w:name w:val="HTML Bottom of Form"/>
    <w:basedOn w:val="Normal"/>
    <w:next w:val="Normal"/>
    <w:link w:val="z-BottomofFormChar"/>
    <w:hidden/>
    <w:uiPriority w:val="99"/>
    <w:semiHidden/>
    <w:unhideWhenUsed/>
    <w:rsid w:val="000C03F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C03F2"/>
    <w:rPr>
      <w:rFonts w:ascii="Arial" w:eastAsia="Times New Roman" w:hAnsi="Arial" w:cs="Arial"/>
      <w:vanish/>
      <w:sz w:val="16"/>
      <w:szCs w:val="16"/>
      <w:lang w:val="en-GB" w:eastAsia="en-GB"/>
    </w:rPr>
  </w:style>
  <w:style w:type="paragraph" w:styleId="z-TopofForm">
    <w:name w:val="HTML Top of Form"/>
    <w:basedOn w:val="Normal"/>
    <w:next w:val="Normal"/>
    <w:link w:val="z-TopofFormChar"/>
    <w:hidden/>
    <w:uiPriority w:val="99"/>
    <w:semiHidden/>
    <w:unhideWhenUsed/>
    <w:rsid w:val="000C03F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C03F2"/>
    <w:rPr>
      <w:rFonts w:ascii="Arial" w:eastAsia="Times New Roman" w:hAnsi="Arial" w:cs="Arial"/>
      <w:vanish/>
      <w:sz w:val="16"/>
      <w:szCs w:val="16"/>
      <w:lang w:val="en-GB" w:eastAsia="en-GB"/>
    </w:rPr>
  </w:style>
  <w:style w:type="character" w:customStyle="1" w:styleId="apple-converted-space">
    <w:name w:val="apple-converted-space"/>
    <w:basedOn w:val="DefaultParagraphFont"/>
    <w:rsid w:val="007019E5"/>
  </w:style>
  <w:style w:type="paragraph" w:styleId="NormalWeb">
    <w:name w:val="Normal (Web)"/>
    <w:basedOn w:val="Normal"/>
    <w:uiPriority w:val="99"/>
    <w:semiHidden/>
    <w:unhideWhenUsed/>
    <w:rsid w:val="00125C20"/>
    <w:pPr>
      <w:spacing w:before="100" w:beforeAutospacing="1" w:after="100" w:afterAutospacing="1" w:line="240" w:lineRule="auto"/>
    </w:pPr>
    <w:rPr>
      <w:rFonts w:ascii="Times" w:eastAsiaTheme="minorEastAsia" w:hAnsi="Times"/>
      <w:sz w:val="20"/>
      <w:szCs w:val="20"/>
      <w:lang w:val="en-AU" w:eastAsia="en-US"/>
    </w:rPr>
  </w:style>
  <w:style w:type="table" w:styleId="TableGrid">
    <w:name w:val="Table Grid"/>
    <w:basedOn w:val="TableNormal"/>
    <w:uiPriority w:val="59"/>
    <w:rsid w:val="003F33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4BE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F4BE5"/>
    <w:rPr>
      <w:rFonts w:ascii="Calibri" w:eastAsia="Times New Roman" w:hAnsi="Calibri" w:cs="Times New Roman"/>
      <w:lang w:val="en-GB" w:eastAsia="en-GB"/>
    </w:rPr>
  </w:style>
  <w:style w:type="paragraph" w:styleId="Footer">
    <w:name w:val="footer"/>
    <w:basedOn w:val="Normal"/>
    <w:link w:val="FooterChar"/>
    <w:uiPriority w:val="99"/>
    <w:unhideWhenUsed/>
    <w:rsid w:val="00EF4BE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4BE5"/>
    <w:rPr>
      <w:rFonts w:ascii="Calibri" w:eastAsia="Times New Roman" w:hAnsi="Calibri" w:cs="Times New Roman"/>
      <w:lang w:val="en-GB" w:eastAsia="en-GB"/>
    </w:rPr>
  </w:style>
  <w:style w:type="character" w:styleId="PageNumber">
    <w:name w:val="page number"/>
    <w:basedOn w:val="DefaultParagraphFont"/>
    <w:uiPriority w:val="99"/>
    <w:semiHidden/>
    <w:unhideWhenUsed/>
    <w:rsid w:val="00EF4BE5"/>
  </w:style>
  <w:style w:type="paragraph" w:styleId="CommentText">
    <w:name w:val="annotation text"/>
    <w:basedOn w:val="Normal"/>
    <w:link w:val="CommentTextChar"/>
    <w:uiPriority w:val="99"/>
    <w:semiHidden/>
    <w:unhideWhenUsed/>
    <w:rsid w:val="00026ED1"/>
    <w:pPr>
      <w:spacing w:after="0" w:line="240" w:lineRule="auto"/>
    </w:pPr>
    <w:rPr>
      <w:rFonts w:ascii="Arial" w:eastAsia="Arial" w:hAnsi="Arial" w:cs="Arial"/>
      <w:color w:val="000000"/>
      <w:sz w:val="20"/>
      <w:szCs w:val="20"/>
      <w:lang w:val="en-AU" w:eastAsia="en-US"/>
    </w:rPr>
  </w:style>
  <w:style w:type="character" w:customStyle="1" w:styleId="CommentTextChar">
    <w:name w:val="Comment Text Char"/>
    <w:basedOn w:val="DefaultParagraphFont"/>
    <w:link w:val="CommentText"/>
    <w:uiPriority w:val="99"/>
    <w:semiHidden/>
    <w:rsid w:val="00026ED1"/>
    <w:rPr>
      <w:rFonts w:ascii="Arial" w:eastAsia="Arial" w:hAnsi="Arial" w:cs="Arial"/>
      <w:color w:val="000000"/>
      <w:sz w:val="20"/>
      <w:szCs w:val="20"/>
      <w:lang w:val="en-AU"/>
    </w:rPr>
  </w:style>
  <w:style w:type="character" w:styleId="CommentReference">
    <w:name w:val="annotation reference"/>
    <w:basedOn w:val="DefaultParagraphFont"/>
    <w:uiPriority w:val="99"/>
    <w:semiHidden/>
    <w:unhideWhenUsed/>
    <w:rsid w:val="00C24A05"/>
    <w:rPr>
      <w:sz w:val="16"/>
      <w:szCs w:val="16"/>
    </w:rPr>
  </w:style>
  <w:style w:type="character" w:styleId="Hyperlink">
    <w:name w:val="Hyperlink"/>
    <w:uiPriority w:val="99"/>
    <w:unhideWhenUsed/>
    <w:rsid w:val="00B4649A"/>
    <w:rPr>
      <w:rFonts w:ascii="Times New Roman" w:hAnsi="Times New Roman" w:cs="Times New Roman" w:hint="default"/>
      <w:color w:val="0000FF"/>
      <w:u w:val="single"/>
    </w:rPr>
  </w:style>
  <w:style w:type="numbering" w:customStyle="1" w:styleId="WWNum2">
    <w:name w:val="WWNum2"/>
    <w:basedOn w:val="NoList"/>
    <w:rsid w:val="009279DF"/>
    <w:pPr>
      <w:numPr>
        <w:numId w:val="3"/>
      </w:numPr>
    </w:pPr>
  </w:style>
  <w:style w:type="character" w:styleId="FollowedHyperlink">
    <w:name w:val="FollowedHyperlink"/>
    <w:basedOn w:val="DefaultParagraphFont"/>
    <w:uiPriority w:val="99"/>
    <w:semiHidden/>
    <w:unhideWhenUsed/>
    <w:rsid w:val="00595C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4017">
      <w:bodyDiv w:val="1"/>
      <w:marLeft w:val="0"/>
      <w:marRight w:val="0"/>
      <w:marTop w:val="0"/>
      <w:marBottom w:val="0"/>
      <w:divBdr>
        <w:top w:val="none" w:sz="0" w:space="0" w:color="auto"/>
        <w:left w:val="none" w:sz="0" w:space="0" w:color="auto"/>
        <w:bottom w:val="none" w:sz="0" w:space="0" w:color="auto"/>
        <w:right w:val="none" w:sz="0" w:space="0" w:color="auto"/>
      </w:divBdr>
    </w:div>
    <w:div w:id="208341737">
      <w:bodyDiv w:val="1"/>
      <w:marLeft w:val="0"/>
      <w:marRight w:val="0"/>
      <w:marTop w:val="0"/>
      <w:marBottom w:val="0"/>
      <w:divBdr>
        <w:top w:val="none" w:sz="0" w:space="0" w:color="auto"/>
        <w:left w:val="none" w:sz="0" w:space="0" w:color="auto"/>
        <w:bottom w:val="none" w:sz="0" w:space="0" w:color="auto"/>
        <w:right w:val="none" w:sz="0" w:space="0" w:color="auto"/>
      </w:divBdr>
    </w:div>
    <w:div w:id="446051106">
      <w:bodyDiv w:val="1"/>
      <w:marLeft w:val="0"/>
      <w:marRight w:val="0"/>
      <w:marTop w:val="0"/>
      <w:marBottom w:val="0"/>
      <w:divBdr>
        <w:top w:val="none" w:sz="0" w:space="0" w:color="auto"/>
        <w:left w:val="none" w:sz="0" w:space="0" w:color="auto"/>
        <w:bottom w:val="none" w:sz="0" w:space="0" w:color="auto"/>
        <w:right w:val="none" w:sz="0" w:space="0" w:color="auto"/>
      </w:divBdr>
    </w:div>
    <w:div w:id="550580167">
      <w:bodyDiv w:val="1"/>
      <w:marLeft w:val="0"/>
      <w:marRight w:val="0"/>
      <w:marTop w:val="0"/>
      <w:marBottom w:val="0"/>
      <w:divBdr>
        <w:top w:val="none" w:sz="0" w:space="0" w:color="auto"/>
        <w:left w:val="none" w:sz="0" w:space="0" w:color="auto"/>
        <w:bottom w:val="none" w:sz="0" w:space="0" w:color="auto"/>
        <w:right w:val="none" w:sz="0" w:space="0" w:color="auto"/>
      </w:divBdr>
    </w:div>
    <w:div w:id="1388187786">
      <w:bodyDiv w:val="1"/>
      <w:marLeft w:val="0"/>
      <w:marRight w:val="0"/>
      <w:marTop w:val="0"/>
      <w:marBottom w:val="0"/>
      <w:divBdr>
        <w:top w:val="none" w:sz="0" w:space="0" w:color="auto"/>
        <w:left w:val="none" w:sz="0" w:space="0" w:color="auto"/>
        <w:bottom w:val="none" w:sz="0" w:space="0" w:color="auto"/>
        <w:right w:val="none" w:sz="0" w:space="0" w:color="auto"/>
      </w:divBdr>
    </w:div>
    <w:div w:id="1498375252">
      <w:bodyDiv w:val="1"/>
      <w:marLeft w:val="0"/>
      <w:marRight w:val="0"/>
      <w:marTop w:val="0"/>
      <w:marBottom w:val="0"/>
      <w:divBdr>
        <w:top w:val="none" w:sz="0" w:space="0" w:color="auto"/>
        <w:left w:val="none" w:sz="0" w:space="0" w:color="auto"/>
        <w:bottom w:val="none" w:sz="0" w:space="0" w:color="auto"/>
        <w:right w:val="none" w:sz="0" w:space="0" w:color="auto"/>
      </w:divBdr>
    </w:div>
    <w:div w:id="1876963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entzeraki\Documents\Projects%202016\Downloads%20-%20To%20be%20imported%20to%20Alfresco\Certificate%20IV%20in%20Programming%20%20-%20Jarrod%20Gore\Administration%20Files\Assessment%20Feedbac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554D0-9860-A14B-A8CD-F10911511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C:\Users\MTentzeraki\Documents\Projects 2016\Downloads - To be imported to Alfresco\Certificate IV in Programming  - Jarrod Gore\Administration Files\Assessment Feedback Template.dotx</Template>
  <TotalTime>48</TotalTime>
  <Pages>2</Pages>
  <Words>444</Words>
  <Characters>2535</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Tentzeraki</dc:creator>
  <cp:lastModifiedBy>Kruti Patel</cp:lastModifiedBy>
  <cp:revision>26</cp:revision>
  <cp:lastPrinted>2012-09-18T08:19:00Z</cp:lastPrinted>
  <dcterms:created xsi:type="dcterms:W3CDTF">2017-02-19T21:27:00Z</dcterms:created>
  <dcterms:modified xsi:type="dcterms:W3CDTF">2017-07-22T04:35:00Z</dcterms:modified>
</cp:coreProperties>
</file>